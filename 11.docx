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11:</w:t>
      </w:r>
    </w:p>
    <w:p>
      <w:r>
        <w:t>--String Handling Function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97536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9753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Q1)</w:t>
      </w:r>
      <w:r>
        <w:t xml:space="preserve"> Two strings A and B comprising of lower-case English letters are compatible if they are</w:t>
      </w:r>
    </w:p>
    <w:p>
      <w:r>
        <w:t>equal or can be made equal by following this step any number of times:</w:t>
      </w:r>
    </w:p>
    <w:p>
      <w:r>
        <w:t>• Select a prefix from the string A (possibly empty), and increase the alphabetical</w:t>
      </w:r>
    </w:p>
    <w:p>
      <w:r>
        <w:t>value of all the characters in the prefix by the same valid amount. For example, if</w:t>
      </w:r>
    </w:p>
    <w:p>
      <w:r>
        <w:t>the string is xyz and we select the prefix xy then we can convert it to yx by</w:t>
      </w:r>
    </w:p>
    <w:p>
      <w:r>
        <w:t>increasing the alphabetical value by 1. But if we select the prefix xyz then we</w:t>
      </w:r>
    </w:p>
    <w:p>
      <w:r>
        <w:t>cannot increase the alphabetical value.</w:t>
      </w:r>
    </w:p>
    <w:p>
      <w:r>
        <w:t>Your task is to determine if given strings A and B are compatible.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First line: String A</w:t>
      </w:r>
    </w:p>
    <w:p>
      <w:r>
        <w:t>Next line: String B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For each test case, print YES if string A can be converted to string B, otherwise print NO.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1 ≤ len(A) ≤ 1000000</w:t>
      </w:r>
    </w:p>
    <w:p>
      <w:r>
        <w:t>1 ≤ len(B) ≤ 1000000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abaca</w:t>
      </w:r>
    </w:p>
    <w:p>
      <w:r>
        <w:t>cdbda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YES</w:t>
      </w:r>
    </w:p>
    <w:p>
      <w:pPr>
        <w:rPr>
          <w:b/>
          <w:bCs/>
        </w:rPr>
      </w:pPr>
      <w:r>
        <w:rPr>
          <w:b/>
          <w:bCs/>
        </w:rPr>
        <w:t>Explanation</w:t>
      </w:r>
    </w:p>
    <w:p>
      <w:r>
        <w:t>The string abaca can be converted to bcbda in one move and to cdbda in the next move.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20740" cy="4160520"/>
            <wp:effectExtent l="0" t="0" r="0" b="0"/>
            <wp:docPr id="4" name="图片 4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0740" cy="41605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13120" cy="1691640"/>
            <wp:effectExtent l="0" t="0" r="0" b="0"/>
            <wp:docPr id="7" name="图片 7" descr="A white surface with a white background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13120" cy="16916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t>OUTPUT:</w:t>
      </w:r>
    </w:p>
    <w:p>
      <w:r>
        <w:drawing>
          <wp:inline distT="0" distB="0" distL="0" distR="0">
            <wp:extent cx="5928360" cy="131064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8360" cy="13106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b/>
          <w:bCs/>
        </w:rPr>
        <w:t>Q2)</w:t>
      </w:r>
      <w:r>
        <w:t xml:space="preserve"> Danny has a possible list of passwords of Manny's facebook account. All passwords length</w:t>
      </w:r>
    </w:p>
    <w:p>
      <w:r>
        <w:t>is odd. But Danny knows that Manny is a big fan of palindromes. So, his password and</w:t>
      </w:r>
    </w:p>
    <w:p>
      <w:r>
        <w:t>reverse of his password both should be in the list.</w:t>
      </w:r>
    </w:p>
    <w:p>
      <w:r>
        <w:t>You have to print the length of Manny's password and it's middle character.</w:t>
      </w:r>
    </w:p>
    <w:p>
      <w:r>
        <w:rPr>
          <w:b/>
          <w:bCs/>
        </w:rPr>
        <w:t>Note</w:t>
      </w:r>
      <w:r>
        <w:t xml:space="preserve">: </w:t>
      </w:r>
    </w:p>
    <w:p>
      <w:r>
        <w:t>The solution will be unique.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The first line of input contains the integer N, the number of possible passwords.</w:t>
      </w:r>
    </w:p>
    <w:p>
      <w:r>
        <w:t>Each of the following N lines contains a single word, its length being an odd number</w:t>
      </w:r>
    </w:p>
    <w:p>
      <w:r>
        <w:t>greater than 2 and lesser than 14. All characters are lowercase letters of the English</w:t>
      </w:r>
    </w:p>
    <w:p>
      <w:r>
        <w:t>alphabet.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The first and only line of output must contain the length of the correct password and its</w:t>
      </w:r>
    </w:p>
    <w:p>
      <w:r>
        <w:t>central letter.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1 ≤ N ≤ 100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4</w:t>
      </w:r>
    </w:p>
    <w:p>
      <w:r>
        <w:t>abc</w:t>
      </w:r>
    </w:p>
    <w:p>
      <w:r>
        <w:t>def</w:t>
      </w:r>
    </w:p>
    <w:p>
      <w:r>
        <w:t>feg</w:t>
      </w:r>
    </w:p>
    <w:p>
      <w:r>
        <w:t>cba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3 b</w:t>
      </w:r>
    </w:p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6019800" cy="4495800"/>
            <wp:effectExtent l="0" t="0" r="0" b="0"/>
            <wp:docPr id="13" name="图片 13" descr="A screen 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44958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t>OUTPUT:</w:t>
      </w:r>
    </w:p>
    <w:p>
      <w:r>
        <w:drawing>
          <wp:inline distT="0" distB="0" distL="0" distR="0">
            <wp:extent cx="5867400" cy="188976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7400" cy="18897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b/>
          <w:bCs/>
        </w:rPr>
        <w:t>Q3)</w:t>
      </w:r>
      <w:r>
        <w:t xml:space="preserve"> Joey loves to eat Pizza. But he is worried as the quality of pizza made by most of the</w:t>
      </w:r>
    </w:p>
    <w:p>
      <w:r>
        <w:t>restaurants is deteriorating. The last few pizzas ordered by him did not taste good :(. Joey</w:t>
      </w:r>
    </w:p>
    <w:p>
      <w:r>
        <w:t>is feeling extremely hungry and wants to eat pizza. But he is confused about the restaurant</w:t>
      </w:r>
    </w:p>
    <w:p>
      <w:r>
        <w:t>from wherehe should order. As always he asks Chandler for help.</w:t>
      </w:r>
    </w:p>
    <w:p>
      <w:r>
        <w:t>Chandler suggests that Joey should give each restaurant some points, and then choose the</w:t>
      </w:r>
    </w:p>
    <w:p>
      <w:r>
        <w:t>restaurant having maximum points. If more than one restaurant has same points, Joey can</w:t>
      </w:r>
    </w:p>
    <w:p>
      <w:r>
        <w:t>choose the one with lexicographically smallest name.</w:t>
      </w:r>
    </w:p>
    <w:p>
      <w:r>
        <w:t>Joey has assigned points to all the restaurants, but can't figure out which restaurant satisfies</w:t>
      </w:r>
    </w:p>
    <w:p>
      <w:r>
        <w:t>Chandler's criteria. Can you help him out?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r>
        <w:t>First line has N, the total number of restaurants.</w:t>
      </w:r>
    </w:p>
    <w:p>
      <w:r>
        <w:t>Next N lines contain Name of Restaurant and Points awarded by Joey, separated by a</w:t>
      </w:r>
    </w:p>
    <w:p>
      <w:r>
        <w:t>space.</w:t>
      </w:r>
    </w:p>
    <w:p>
      <w:r>
        <w:t>Restaurant name has no spaces, all lowercase letters and will not be more than 20</w:t>
      </w:r>
    </w:p>
    <w:p>
      <w:r>
        <w:t>characters.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r>
        <w:t>Print the name of the restaurant that Joey should choose.</w:t>
      </w:r>
    </w:p>
    <w:p>
      <w:pPr>
        <w:rPr>
          <w:b/>
          <w:bCs/>
        </w:rPr>
      </w:pPr>
      <w:r>
        <w:rPr>
          <w:b/>
          <w:bCs/>
        </w:rPr>
        <w:t>Constraints:</w:t>
      </w:r>
    </w:p>
    <w:p>
      <w:r>
        <w:t>1 &lt;= N &lt;= 105</w:t>
      </w:r>
    </w:p>
    <w:p>
      <w:r>
        <w:t>1 &lt;= Points &lt;= 106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3</w:t>
      </w:r>
    </w:p>
    <w:p>
      <w:r>
        <w:t>Pizzeria 108</w:t>
      </w:r>
    </w:p>
    <w:p>
      <w:r>
        <w:t>Dominos 145</w:t>
      </w:r>
    </w:p>
    <w:p>
      <w:r>
        <w:t>Pizzapizza 49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Dominos</w:t>
      </w:r>
    </w:p>
    <w:p/>
    <w:p/>
    <w:p/>
    <w:p/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05500" cy="4137659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500" cy="41376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OUTPUT:</w:t>
      </w:r>
    </w:p>
    <w:p/>
    <w:p>
      <w:r>
        <w:drawing>
          <wp:inline distT="0" distB="0" distL="0" distR="0">
            <wp:extent cx="5928360" cy="1874520"/>
            <wp:effectExtent l="0" t="0" r="0" b="0"/>
            <wp:docPr id="22" name="图片 22" descr="A green rectangular object with a white bord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8360" cy="18745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Q4) </w:t>
      </w:r>
      <w:r>
        <w:t>These days Bechan Chacha is depressed because his crush gave him list of mobile number</w:t>
      </w:r>
    </w:p>
    <w:p>
      <w:r>
        <w:t>some of them are valid and some of them are invalid. Bechan Chacha has special power</w:t>
      </w:r>
    </w:p>
    <w:p>
      <w:r>
        <w:t>that he can pick his crush number only if he has valid set of mobile numbers. Help him to</w:t>
      </w:r>
    </w:p>
    <w:p>
      <w:r>
        <w:t>determine the valid numbers.</w:t>
      </w:r>
    </w:p>
    <w:p>
      <w:r>
        <w:t>You are given a string "S" and you have to determine whether it is Valid mobile number</w:t>
      </w:r>
    </w:p>
    <w:p>
      <w:r>
        <w:t>or not. Mobile number is valid only if it is of length 10 , consists of numeric values and it</w:t>
      </w:r>
    </w:p>
    <w:p>
      <w:r>
        <w:t>shouldn't have prefix zeroes.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r>
        <w:t>First line of input is T representing total number of test cases.</w:t>
      </w:r>
    </w:p>
    <w:p>
      <w:r>
        <w:t>Next T line each representing "S" as described in in problem statement.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r>
        <w:t>Print "YES" if it is valid mobile number else print "NO".</w:t>
      </w:r>
    </w:p>
    <w:p>
      <w:r>
        <w:rPr>
          <w:b/>
          <w:bCs/>
        </w:rPr>
        <w:t>Note:</w:t>
      </w:r>
      <w:r>
        <w:t xml:space="preserve"> </w:t>
      </w:r>
    </w:p>
    <w:p>
      <w:r>
        <w:t>Quotes are for clarity.</w:t>
      </w:r>
    </w:p>
    <w:p>
      <w:pPr>
        <w:rPr>
          <w:b/>
          <w:bCs/>
        </w:rPr>
      </w:pPr>
      <w:r>
        <w:rPr>
          <w:b/>
          <w:bCs/>
        </w:rPr>
        <w:t>Constraints:</w:t>
      </w:r>
    </w:p>
    <w:p>
      <w:r>
        <w:t>1&lt;= T &lt;= 103</w:t>
      </w:r>
    </w:p>
    <w:p>
      <w:r>
        <w:t>sum of string length &lt;= 105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3</w:t>
      </w:r>
    </w:p>
    <w:p>
      <w:r>
        <w:t>1234567890</w:t>
      </w:r>
    </w:p>
    <w:p>
      <w:r>
        <w:t>0123456789</w:t>
      </w:r>
    </w:p>
    <w:p>
      <w:r>
        <w:t>0123456.87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YES</w:t>
      </w:r>
    </w:p>
    <w:p>
      <w:r>
        <w:t>NO</w:t>
      </w:r>
    </w:p>
    <w:p>
      <w:r>
        <w:t>NO</w:t>
      </w:r>
    </w:p>
    <w:p/>
    <w:p/>
    <w:p/>
    <w:p/>
    <w:p/>
    <w:p/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28360" cy="3192780"/>
            <wp:effectExtent l="0" t="0" r="0" b="0"/>
            <wp:docPr id="25" name="图片 25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8360" cy="31927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13120" cy="2735580"/>
            <wp:effectExtent l="0" t="0" r="0" b="0"/>
            <wp:docPr id="28" name="图片 28" descr="A computer screen shot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13120" cy="27355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OUTPUT:</w:t>
      </w:r>
    </w:p>
    <w:p>
      <w:r>
        <w:drawing>
          <wp:inline distT="0" distB="0" distL="0" distR="0">
            <wp:extent cx="5935980" cy="1661160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5980" cy="16611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styles" Target="styles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8</Pages>
  <Words>704</Words>
  <Characters>3226</Characters>
  <Lines>156</Lines>
  <Paragraphs>112</Paragraphs>
  <CharactersWithSpaces>3819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1</cp:revision>
  <dcterms:created xsi:type="dcterms:W3CDTF">2025-01-14T04:26:00Z</dcterms:created>
  <dcterms:modified xsi:type="dcterms:W3CDTF">2025-01-16T15:05:35Z</dcterms:modified>
</cp:coreProperties>
</file>