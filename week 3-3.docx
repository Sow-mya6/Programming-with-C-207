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3 – 3:</w:t>
      </w:r>
    </w:p>
    <w:p>
      <w:r>
        <w:t>-Decision Making and Branching – if, if…else and nested if…else, if…else if, Switch-case</w:t>
      </w:r>
    </w:p>
    <w:p>
      <w:r>
        <w:t>ROLL NO.:241501207</w:t>
      </w:r>
      <w:bookmarkStart w:id="0" w:name="_GoBack"/>
      <w:bookmarkEnd w:id="0"/>
    </w:p>
    <w:p>
      <w:r>
        <w:t>Name: Sowmya R</w:t>
      </w:r>
    </w:p>
    <w:p>
      <w:r>
        <w:drawing>
          <wp:inline distT="0" distB="0" distL="0" distR="0">
            <wp:extent cx="5731510" cy="84582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8458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r>
        <w:rPr>
          <w:b/>
          <w:bCs/>
        </w:rPr>
        <w:t>Q1)</w:t>
      </w:r>
      <w:r>
        <w:t xml:space="preserve"> Some data sets specify dates using the year and day of year rather than the year, month,</w:t>
      </w:r>
    </w:p>
    <w:p>
      <w:r>
        <w:t>and day of month. The day of year (DOY) is the sequential day number starting with day 1</w:t>
      </w:r>
    </w:p>
    <w:p>
      <w:r>
        <w:t>on January 1st.</w:t>
      </w:r>
    </w:p>
    <w:p>
      <w:r>
        <w:t>There are two calendars - one for normal years with 365 days, and one for leap years with</w:t>
      </w:r>
    </w:p>
    <w:p>
      <w:r>
        <w:t>366 days. Leap years are divisible by 4. Centuries, like 1900, are not leap years unless</w:t>
      </w:r>
    </w:p>
    <w:p>
      <w:r>
        <w:t>they are divisible by 400. So, 2000 was a leap year.</w:t>
      </w:r>
    </w:p>
    <w:p>
      <w:r>
        <w:t>To find the day of year number for a standard date, scan down the Jan column to find the</w:t>
      </w:r>
    </w:p>
    <w:p>
      <w:r>
        <w:t>day of month, then scan across to the appropriate month column and read the day of year</w:t>
      </w:r>
    </w:p>
    <w:p>
      <w:r>
        <w:t>number. Reverse the process to find the standard date for a given day of year.</w:t>
      </w:r>
    </w:p>
    <w:p>
      <w:r>
        <w:t>Write a program to print the Day of Year of a given date, month and year.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r>
        <w:t>18</w:t>
      </w:r>
    </w:p>
    <w:p>
      <w:r>
        <w:t>6</w:t>
      </w:r>
    </w:p>
    <w:p>
      <w:r>
        <w:t>2020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r>
        <w:t>170</w:t>
      </w:r>
    </w:p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Code:</w:t>
      </w:r>
    </w:p>
    <w:p>
      <w:r>
        <w:drawing>
          <wp:inline distT="0" distB="0" distL="0" distR="0">
            <wp:extent cx="5731510" cy="365252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6525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068955"/>
            <wp:effectExtent l="0" t="0" r="0" b="0"/>
            <wp:docPr id="7" name="图片 7" descr="A white screen with a black border&#10;&#10;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0689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OUTPUT:</w:t>
      </w:r>
    </w:p>
    <w:p>
      <w:r>
        <w:drawing>
          <wp:inline distT="0" distB="0" distL="0" distR="0">
            <wp:extent cx="5731510" cy="907414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90741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Q2)</w:t>
      </w:r>
      <w:r>
        <w:t xml:space="preserve"> Suppandi is trying to take part in the local village math quiz. In the first round, he is asked</w:t>
      </w:r>
    </w:p>
    <w:p>
      <w:r>
        <w:t>about shapes and areas. Suppandi, is confused, he was never any good at math. And also,</w:t>
      </w:r>
    </w:p>
    <w:p>
      <w:r>
        <w:t>he is bad at remembering the names of shapes. Instead, you will be helping him calculate</w:t>
      </w:r>
    </w:p>
    <w:p>
      <w:r>
        <w:t>the area of shapes.</w:t>
      </w:r>
    </w:p>
    <w:p>
      <w:r>
        <w:t>• When he says rectangle, he is actually referring to a square.</w:t>
      </w:r>
    </w:p>
    <w:p>
      <w:r>
        <w:t>• When he says square, he is actually referring to a triangle.</w:t>
      </w:r>
    </w:p>
    <w:p>
      <w:r>
        <w:t>• When he says triangle, he is referring to a rectangle</w:t>
      </w:r>
    </w:p>
    <w:p>
      <w:r>
        <w:t>• And when he is confused, he just says something random. At this point, all you can</w:t>
      </w:r>
    </w:p>
    <w:p>
      <w:r>
        <w:t>do is say 0.</w:t>
      </w:r>
    </w:p>
    <w:p>
      <w:r>
        <w:t>Help Suppandi by printing the correct answer in an integer.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• Name of shape (always in upper case R --&gt; Rectangle, S --&gt; Square, T --&gt; Triangle)</w:t>
      </w:r>
    </w:p>
    <w:p>
      <w:r>
        <w:t>• Length of 1 side</w:t>
      </w:r>
    </w:p>
    <w:p>
      <w:r>
        <w:t>• Length of other side</w:t>
      </w:r>
    </w:p>
    <w:p>
      <w:r>
        <w:rPr>
          <w:b/>
          <w:bCs/>
        </w:rPr>
        <w:t>Note</w:t>
      </w:r>
      <w:r>
        <w:t xml:space="preserve">: </w:t>
      </w:r>
    </w:p>
    <w:p>
      <w:r>
        <w:t>In case of triangle, you can consider the sides as height and length of base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T• Print the area of the shape.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/>
    <w:p>
      <w:r>
        <w:t>10</w:t>
      </w:r>
    </w:p>
    <w:p>
      <w:r>
        <w:t>20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r>
        <w:t>200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drawing>
          <wp:inline distT="0" distB="0" distL="0" distR="0">
            <wp:extent cx="5731510" cy="282130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8213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2856230"/>
            <wp:effectExtent l="0" t="0" r="0" b="0"/>
            <wp:docPr id="16" name="图片 16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8562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 xml:space="preserve">Q3) </w:t>
      </w:r>
      <w:r>
        <w:t>Superman is planning a journey to his home planet. It is very important for him to know</w:t>
      </w:r>
    </w:p>
    <w:p>
      <w:r>
        <w:t>which day he arrives there. They don't follow the 7-day week like us. Instead, they follow</w:t>
      </w:r>
    </w:p>
    <w:p>
      <w:r>
        <w:t>a 10-day week with the following days:</w:t>
      </w:r>
    </w:p>
    <w:p>
      <w:r>
        <w:t>Day Number Name of Day</w:t>
      </w:r>
    </w:p>
    <w:p>
      <w:r>
        <w:t>1 Sunday</w:t>
      </w:r>
    </w:p>
    <w:p>
      <w:r>
        <w:t>2 Monday</w:t>
      </w:r>
    </w:p>
    <w:p>
      <w:r>
        <w:t>3 Tuesday</w:t>
      </w:r>
    </w:p>
    <w:p>
      <w:r>
        <w:t>4 Wednesday</w:t>
      </w:r>
    </w:p>
    <w:p>
      <w:r>
        <w:t>5 Thursday</w:t>
      </w:r>
    </w:p>
    <w:p>
      <w:r>
        <w:t>6 Friday</w:t>
      </w:r>
    </w:p>
    <w:p>
      <w:r>
        <w:t>7 Saturday</w:t>
      </w:r>
    </w:p>
    <w:p>
      <w:r>
        <w:t>8 Kryptonday</w:t>
      </w:r>
    </w:p>
    <w:p>
      <w:r>
        <w:t>9 Coluday</w:t>
      </w:r>
    </w:p>
    <w:p>
      <w:r>
        <w:t>10 Daxamday</w:t>
      </w:r>
    </w:p>
    <w:p>
      <w:r>
        <w:t>Here are the rules of the calendar:</w:t>
      </w:r>
    </w:p>
    <w:p>
      <w:r>
        <w:t>• The calendar starts with Sunday always.</w:t>
      </w:r>
    </w:p>
    <w:p>
      <w:r>
        <w:t>• It has only 296 days. After the 296th day, it goes back to Sunday.</w:t>
      </w:r>
    </w:p>
    <w:p>
      <w:r>
        <w:t>You begin your journey on a Sunday and will reach after n. You have to tell on which day</w:t>
      </w:r>
    </w:p>
    <w:p>
      <w:r>
        <w:t>you will arrive when you reach there.</w:t>
      </w:r>
    </w:p>
    <w:p>
      <w:pPr>
        <w:rPr>
          <w:b/>
          <w:bCs/>
        </w:rPr>
      </w:pPr>
      <w:r>
        <w:rPr>
          <w:b/>
          <w:bCs/>
        </w:rPr>
        <w:t>Input format:</w:t>
      </w:r>
    </w:p>
    <w:p>
      <w:r>
        <w:t>• Contain a number n (0 &lt; n)</w:t>
      </w:r>
    </w:p>
    <w:p>
      <w:pPr>
        <w:rPr>
          <w:b/>
          <w:bCs/>
        </w:rPr>
      </w:pPr>
      <w:r>
        <w:rPr>
          <w:b/>
          <w:bCs/>
        </w:rPr>
        <w:t>Output format:</w:t>
      </w:r>
    </w:p>
    <w:p>
      <w:r>
        <w:t>Print the name of the day you are arriving on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7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Kryptonday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1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Monday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r>
        <w:drawing>
          <wp:inline distT="0" distB="0" distL="0" distR="0">
            <wp:extent cx="5731510" cy="3391535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3915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1593215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5932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OUTPUT:</w:t>
      </w:r>
    </w:p>
    <w:p>
      <w:r>
        <w:drawing>
          <wp:inline distT="0" distB="0" distL="0" distR="0">
            <wp:extent cx="5731510" cy="1191895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1918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styles" Target="styles.xml"/><Relationship Id="rId1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6</Pages>
  <Words>531</Words>
  <Characters>2206</Characters>
  <Lines>109</Lines>
  <Paragraphs>80</Paragraphs>
  <CharactersWithSpaces>2656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2</cp:revision>
  <dcterms:created xsi:type="dcterms:W3CDTF">2025-01-13T16:01:00Z</dcterms:created>
  <dcterms:modified xsi:type="dcterms:W3CDTF">2025-01-16T14:58:48Z</dcterms:modified>
</cp:coreProperties>
</file>