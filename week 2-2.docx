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2 – 2:</w:t>
      </w:r>
    </w:p>
    <w:p>
      <w:r>
        <w:t>--Operators and Expressions, Managing Input and Output Opearations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458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45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>
      <w:r>
        <w:t>N people who he can be friends with, so he decides to choose among them according to</w:t>
      </w:r>
    </w:p>
    <w:p>
      <w:r>
        <w:t>their skills set Yi(1&lt;=i&lt;=n). He wants atleast X skills in his friends.</w:t>
      </w:r>
    </w:p>
    <w:p>
      <w:r>
        <w:t>Help Goki find his friends.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 contains a single integer X - denoting the minimum skill required to be Goki's</w:t>
      </w:r>
    </w:p>
    <w:p>
      <w:r>
        <w:t>friend. Next line contains one integer Y - denoting the skill of the person.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if he can be friend with Goki. 'YES' (without quotes) if he can be friends with Goki</w:t>
      </w:r>
    </w:p>
    <w:p>
      <w:r>
        <w:t>else 'NO' (without quotes).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1&lt;=N&lt;=1000000 1&lt;=X,Y&lt;=1000000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100</w:t>
      </w:r>
    </w:p>
    <w:p>
      <w:r>
        <w:t>110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YES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2699385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993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33413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Q2)</w:t>
      </w:r>
      <w:r>
        <w:t xml:space="preserve"> Before the outbreak of corona virus to the world, a meeting happened in a room in Wuhan.</w:t>
      </w:r>
    </w:p>
    <w:p>
      <w:r>
        <w:t>A person who attended that meeting had COVID-19 and no one in the room knew about it!</w:t>
      </w:r>
    </w:p>
    <w:p>
      <w:r>
        <w:t>So, everyone started shaking hands with everyone else in the room as a gesture of respect</w:t>
      </w:r>
    </w:p>
    <w:p>
      <w:r>
        <w:t>and after meeting unfortunately everyone got infected! Given the fact that any two persons</w:t>
      </w:r>
    </w:p>
    <w:p>
      <w:r>
        <w:t>shake hand exactly once, can you tell the total count of handshakes happened in that</w:t>
      </w:r>
    </w:p>
    <w:p>
      <w:r>
        <w:t>meeting?</w:t>
      </w:r>
    </w:p>
    <w:p>
      <w:r>
        <w:t>Say no to shakehands. Regularly wash your hands. Stay Safe.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Read an integer N, the total number of people attended that meeting.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the number of handshakes.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>
        <w:rPr>
          <w:b/>
          <w:bCs/>
        </w:rPr>
      </w:pPr>
      <w:r>
        <w:t>0 &lt; N &lt; 106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0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281940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19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731510" cy="11874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Q3)</w:t>
      </w:r>
      <w:r>
        <w:t xml:space="preserve"> In our school days, all of us have enjoyed the Games period. Raghav loves to play cricket</w:t>
      </w:r>
    </w:p>
    <w:p>
      <w:r>
        <w:t>and is Captain of his team. He always wanted to win all cricket matches. But only one last</w:t>
      </w:r>
    </w:p>
    <w:p>
      <w:r>
        <w:t>Games period is left in school now. After that he will pass out from school.</w:t>
      </w:r>
    </w:p>
    <w:p>
      <w:r>
        <w:t>So, this match is very important to him. He does not want to lose it. So he has done a lot of</w:t>
      </w:r>
    </w:p>
    <w:p>
      <w:r>
        <w:t>planning to make sure his teams wins. He is worried about only one opponent - Jatin, who</w:t>
      </w:r>
    </w:p>
    <w:p>
      <w:r>
        <w:t>is very good batsman.</w:t>
      </w:r>
    </w:p>
    <w:p>
      <w:r>
        <w:t>Raghav has figured out 3 types of bowling techniques, that could be most beneficial for</w:t>
      </w:r>
    </w:p>
    <w:p>
      <w:r>
        <w:t>dismissing Jatin. He has given points to each of the 3 techniques.</w:t>
      </w:r>
    </w:p>
    <w:p>
      <w:r>
        <w:t>You need to tell him which is the maximum point value, so that Raghav can select best</w:t>
      </w:r>
    </w:p>
    <w:p>
      <w:r>
        <w:t>technique.</w:t>
      </w:r>
    </w:p>
    <w:p>
      <w:r>
        <w:t>3 numbers are given in input. Output the maximum of these numbers.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Three space separated integers.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Maximum integer value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8 6 1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8</w:t>
      </w:r>
    </w:p>
    <w:p>
      <w:pPr>
        <w:rPr>
          <w:b/>
          <w:bCs/>
        </w:rPr>
      </w:pPr>
      <w:r>
        <w:rPr>
          <w:b/>
          <w:bCs/>
        </w:rPr>
        <w:t>Code:</w:t>
      </w:r>
    </w:p>
    <w:p/>
    <w:p>
      <w:r>
        <w:drawing>
          <wp:inline distT="0" distB="0" distL="0" distR="0">
            <wp:extent cx="5731510" cy="2685415"/>
            <wp:effectExtent l="0" t="0" r="0" b="0"/>
            <wp:docPr id="16" name="图片 16" descr="A white screen with text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854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96266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439</Words>
  <Characters>1995</Characters>
  <Lines>84</Lines>
  <Paragraphs>63</Paragraphs>
  <CharactersWithSpaces>2371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2</cp:revision>
  <dcterms:created xsi:type="dcterms:W3CDTF">2025-01-13T15:01:00Z</dcterms:created>
  <dcterms:modified xsi:type="dcterms:W3CDTF">2025-01-16T14:56:39Z</dcterms:modified>
</cp:coreProperties>
</file>