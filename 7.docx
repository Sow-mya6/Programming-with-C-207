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7 – 1:</w:t>
      </w:r>
    </w:p>
    <w:p>
      <w:r>
        <w:t>--Searching Algorithms – Linear and Binary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12192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219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Q1)</w:t>
      </w:r>
      <w:r>
        <w:t xml:space="preserve"> Sunny and Johnny like to pool their money and go to the ice cream parlor. Johnny</w:t>
      </w:r>
    </w:p>
    <w:p>
      <w:r>
        <w:t>never buys the same flavor that Sunny does. The only other rule they have is that they</w:t>
      </w:r>
    </w:p>
    <w:p>
      <w:r>
        <w:t>spend all of their money.</w:t>
      </w:r>
    </w:p>
    <w:p>
      <w:r>
        <w:t>Given a list of prices for the flavors of ice cream, select the two that will cost all of</w:t>
      </w:r>
    </w:p>
    <w:p>
      <w:r>
        <w:t>the money they have.</w:t>
      </w:r>
    </w:p>
    <w:p>
      <w:r>
        <w:t>For example, they have m = 6 to spend and there are flavors costing cost = [1, 2, 3,</w:t>
      </w:r>
    </w:p>
    <w:p>
      <w:r>
        <w:t>4, 5, 6]. The two flavors costing 1 and 5 meet the criteria. Using 1-based indexing, they are</w:t>
      </w:r>
    </w:p>
    <w:p>
      <w:r>
        <w:t>at indices 1 and 4.</w:t>
      </w:r>
    </w:p>
    <w:p>
      <w:r>
        <w:t>Complete the code in the editor below. It should return an array containing the</w:t>
      </w:r>
    </w:p>
    <w:p>
      <w:r>
        <w:t>indices of the prices of the two flavors they buy, sorted ascending.</w:t>
      </w:r>
    </w:p>
    <w:p>
      <w:r>
        <w:t>It has the following:</w:t>
      </w:r>
    </w:p>
    <w:p>
      <w:r>
        <w:t>• m: an integer denoting the amount of money they have to spend</w:t>
      </w:r>
    </w:p>
    <w:p>
      <w:r>
        <w:t>• cost: an integer array denoting the cost of each flavor of ice cream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The first line contains an integer, t, denoting the number of trips to the ice cream parlor.</w:t>
      </w:r>
    </w:p>
    <w:p>
      <w:r>
        <w:t>The next t sets of lines each describe a visit. Each trip is described as follows:</w:t>
      </w:r>
    </w:p>
    <w:p>
      <w:r>
        <w:t>1. The integer m, the amount of money they have pooled.</w:t>
      </w:r>
    </w:p>
    <w:p>
      <w:r>
        <w:t>2. The integer n, the number of flavors offered at the time.</w:t>
      </w:r>
    </w:p>
    <w:p>
      <w:r>
        <w:t>3. n space-separated integers denoting the cost of each flavor: cost[cost[1], cost[2], .</w:t>
      </w:r>
    </w:p>
    <w:p>
      <w:r>
        <w:t>. . , cost[n]].</w:t>
      </w:r>
    </w:p>
    <w:p>
      <w:r>
        <w:rPr>
          <w:b/>
          <w:bCs/>
        </w:rPr>
        <w:t>Note:</w:t>
      </w:r>
      <w:r>
        <w:t xml:space="preserve"> </w:t>
      </w:r>
    </w:p>
    <w:p>
      <w:r>
        <w:t>The index within the cost array represents the flavor of the ice cream purchased.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• 1 ≤ t ≤ 50</w:t>
      </w:r>
    </w:p>
    <w:p>
      <w:r>
        <w:t>• 2 ≤ m ≤ 104</w:t>
      </w:r>
    </w:p>
    <w:p>
      <w:r>
        <w:t>• 2 ≤ n ≤ 104</w:t>
      </w:r>
    </w:p>
    <w:p>
      <w:r>
        <w:t>• 1 ≤ cost[i] ≤ 104,  i  [1, n]</w:t>
      </w:r>
    </w:p>
    <w:p>
      <w:r>
        <w:t>• There will always be a unique solution.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For each test case, print two space-separated integers denoting the indices of the two</w:t>
      </w:r>
    </w:p>
    <w:p>
      <w:r>
        <w:t>flavors purchased, in ascending order.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2</w:t>
      </w:r>
    </w:p>
    <w:p>
      <w:r>
        <w:t>4</w:t>
      </w:r>
    </w:p>
    <w:p>
      <w:r>
        <w:t>5</w:t>
      </w:r>
    </w:p>
    <w:p>
      <w:r>
        <w:t>1 4 5 3 2</w:t>
      </w:r>
    </w:p>
    <w:p>
      <w:r>
        <w:t>4</w:t>
      </w:r>
    </w:p>
    <w:p>
      <w:r>
        <w:t>4</w:t>
      </w:r>
    </w:p>
    <w:p>
      <w:r>
        <w:t>2 2 4 3</w:t>
      </w:r>
    </w:p>
    <w:p>
      <w:r>
        <w:rPr>
          <w:b/>
          <w:bCs/>
        </w:rPr>
        <w:t xml:space="preserve">Sample Output </w:t>
      </w:r>
    </w:p>
    <w:p>
      <w:r>
        <w:t>1 4</w:t>
      </w:r>
    </w:p>
    <w:p>
      <w:r>
        <w:t>1 2</w:t>
      </w:r>
    </w:p>
    <w:p/>
    <w:p/>
    <w:p/>
    <w:p/>
    <w:p/>
    <w:p/>
    <w:p/>
    <w:p/>
    <w:p/>
    <w:p/>
    <w:p>
      <w:r>
        <w:rPr>
          <w:b/>
          <w:bCs/>
        </w:rPr>
        <w:t>Code</w:t>
      </w:r>
      <w:r>
        <w:t>:</w:t>
      </w:r>
    </w:p>
    <w:p>
      <w:r>
        <w:drawing>
          <wp:inline distT="0" distB="0" distL="0" distR="0">
            <wp:extent cx="5731510" cy="4251959"/>
            <wp:effectExtent l="0" t="0" r="0" b="0"/>
            <wp:docPr id="4" name="图片 4" descr="A screenshot of a computer program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2519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/>
    <w:p>
      <w:r>
        <w:drawing>
          <wp:inline distT="0" distB="0" distL="0" distR="0">
            <wp:extent cx="5731510" cy="178054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7805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b/>
          <w:bCs/>
        </w:rPr>
        <w:t>Q2)</w:t>
      </w:r>
      <w:r>
        <w:t xml:space="preserve"> Numeros the Artist had two lists that were permutations of one another. He was very proud.</w:t>
      </w:r>
    </w:p>
    <w:p>
      <w:r>
        <w:t>Unfortunately, while transporting them from one exhibition to another, some numbers</w:t>
      </w:r>
    </w:p>
    <w:p>
      <w:r>
        <w:t>were lost out of the first list. Can you find the missing numbers?</w:t>
      </w:r>
    </w:p>
    <w:p>
      <w:r>
        <w:t>As an example, the array with some numbers missing, arr = [7, 2, 5, 3, 5, 3]. The original</w:t>
      </w:r>
    </w:p>
    <w:p>
      <w:r>
        <w:t>array of numbers brr = [7, 2, 5, 4, 6, 3, 5, 3]. The numbers missing are [4, 6].</w:t>
      </w:r>
    </w:p>
    <w:p>
      <w:pPr>
        <w:rPr>
          <w:b/>
          <w:bCs/>
        </w:rPr>
      </w:pPr>
      <w:r>
        <w:rPr>
          <w:b/>
          <w:bCs/>
        </w:rPr>
        <w:t>Notes</w:t>
      </w:r>
    </w:p>
    <w:p>
      <w:r>
        <w:t>• If a number occurs multiple times in the lists, you must ensure that the frequency of</w:t>
      </w:r>
    </w:p>
    <w:p>
      <w:r>
        <w:t>that number in both lists is the same. If that is not the case, then it is also a missing</w:t>
      </w:r>
    </w:p>
    <w:p>
      <w:r>
        <w:t>number.</w:t>
      </w:r>
    </w:p>
    <w:p>
      <w:r>
        <w:t>• You have to print all the missing numbers in ascending order.</w:t>
      </w:r>
    </w:p>
    <w:p>
      <w:r>
        <w:t>• Print each missing number once, even if it is missing multiple times.</w:t>
      </w:r>
    </w:p>
    <w:p>
      <w:r>
        <w:t>• The difference between maximum and minimum number in the second list is less than</w:t>
      </w:r>
    </w:p>
    <w:p>
      <w:r>
        <w:t>or equal to 100.</w:t>
      </w:r>
    </w:p>
    <w:p>
      <w:r>
        <w:t>Complete the code in the editor below. It should return a sorted array of missing numbers.</w:t>
      </w:r>
    </w:p>
    <w:p>
      <w:r>
        <w:t>It has the following:</w:t>
      </w:r>
    </w:p>
    <w:p>
      <w:r>
        <w:t>• arr: the array with missing numbers</w:t>
      </w:r>
    </w:p>
    <w:p>
      <w:r>
        <w:t>• brr: the original array of numbers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There will be four lines of input:</w:t>
      </w:r>
    </w:p>
    <w:p>
      <w:r>
        <w:t>n - the size of the first list, arr</w:t>
      </w:r>
    </w:p>
    <w:p>
      <w:r>
        <w:t>The next line contains n space-separated integers arr[i]</w:t>
      </w:r>
    </w:p>
    <w:p>
      <w:r>
        <w:t>m - the size of the second list, brr</w:t>
      </w:r>
    </w:p>
    <w:p>
      <w:r>
        <w:t>The next line contains m space-separated integers brr[i]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 ≤ n, m ≤ 2 x 105, n ≤ m, 1 ≤ brr[i] ≤ 2 x 104, Xmax – Xmin &lt; 101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Output the missing numbers in ascending order.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10</w:t>
      </w:r>
    </w:p>
    <w:p>
      <w:r>
        <w:t>203 204 205 206 207 208 203 204 205 206</w:t>
      </w:r>
    </w:p>
    <w:p>
      <w:r>
        <w:t>13</w:t>
      </w:r>
    </w:p>
    <w:p>
      <w:r>
        <w:t>203 204 204 205 206 207 205 208 203 206 205 206 204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204 205 206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629659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6296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731510" cy="2712720"/>
            <wp:effectExtent l="0" t="0" r="0" b="0"/>
            <wp:docPr id="13" name="图片 13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127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t>OUTPUT:</w:t>
      </w:r>
    </w:p>
    <w:p>
      <w:r>
        <w:drawing>
          <wp:inline distT="0" distB="0" distL="0" distR="0">
            <wp:extent cx="5731510" cy="130492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049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Q3)</w:t>
      </w:r>
      <w:r>
        <w:t xml:space="preserve"> Watson gives Sherlock an array of integers. His challenge is to find an element of</w:t>
      </w:r>
    </w:p>
    <w:p>
      <w:r>
        <w:t>the array such that the sum of all elements to the left is equal to the sum of all elements to</w:t>
      </w:r>
    </w:p>
    <w:p>
      <w:r>
        <w:t>the right. For instance, given the array arr = [5, 6, 8, 11], 8 is between two subarrays that</w:t>
      </w:r>
    </w:p>
    <w:p>
      <w:r>
        <w:t>sum to 11. If your starting array is [1], that element satisfies the rule as left and right sum</w:t>
      </w:r>
    </w:p>
    <w:p>
      <w:r>
        <w:t>to 0. You will be given arrays of integers and must determine whether there is an element</w:t>
      </w:r>
    </w:p>
    <w:p>
      <w:r>
        <w:t>that meets the criterion.</w:t>
      </w:r>
    </w:p>
    <w:p>
      <w:r>
        <w:t>Complete the code in the editor below. It should return a string, either YES if there</w:t>
      </w:r>
    </w:p>
    <w:p>
      <w:r>
        <w:t>is an element meeting the criterion or NO otherwise. It has the following: arr: an array of</w:t>
      </w:r>
    </w:p>
    <w:p>
      <w:r>
        <w:t>integers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The first line contains T, the number of test cases.</w:t>
      </w:r>
    </w:p>
    <w:p>
      <w:r>
        <w:t>The next T pairs of lines each represent a test case.</w:t>
      </w:r>
    </w:p>
    <w:p>
      <w:r>
        <w:t>- The first line contains n, the number of elements in the array arr.</w:t>
      </w:r>
    </w:p>
    <w:p>
      <w:r>
        <w:t>- The second line contains n space-separated integers arr[i] where 0 ≤ i &lt; n.</w:t>
      </w:r>
    </w:p>
    <w:p>
      <w:r>
        <w:t>Constraints: 1 ≤ T ≤ 10, 1 ≤ n ≤ 105, 1 ≤ arr[i] ≤ 2 x 104, 0 ≤ i ≤ n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For each test case print YES if there exists an element in the array, such that the sum of the</w:t>
      </w:r>
    </w:p>
    <w:p>
      <w:r>
        <w:t>elements on its left is equal to the sum of the elements on its right; otherwise print NO.</w:t>
      </w:r>
    </w:p>
    <w:p>
      <w:pPr>
        <w:rPr>
          <w:b/>
          <w:bCs/>
        </w:rPr>
      </w:pPr>
      <w:r>
        <w:rPr>
          <w:b/>
          <w:bCs/>
        </w:rPr>
        <w:t xml:space="preserve">Sample Input </w:t>
      </w:r>
    </w:p>
    <w:p>
      <w:r>
        <w:t>2</w:t>
      </w:r>
    </w:p>
    <w:p>
      <w:r>
        <w:t>3</w:t>
      </w:r>
    </w:p>
    <w:p>
      <w:r>
        <w:t>1 2 3</w:t>
      </w:r>
    </w:p>
    <w:p>
      <w:r>
        <w:t>4</w:t>
      </w:r>
    </w:p>
    <w:p>
      <w:r>
        <w:t>1 2 3 3</w:t>
      </w:r>
    </w:p>
    <w:p>
      <w:pPr>
        <w:rPr>
          <w:b/>
          <w:bCs/>
        </w:rPr>
      </w:pPr>
      <w:r>
        <w:rPr>
          <w:b/>
          <w:bCs/>
        </w:rPr>
        <w:t xml:space="preserve">Sample Output </w:t>
      </w:r>
    </w:p>
    <w:p>
      <w:r>
        <w:t>NO</w:t>
      </w:r>
    </w:p>
    <w:p>
      <w:r>
        <w:t>YES</w:t>
      </w:r>
    </w:p>
    <w:p/>
    <w:p/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670935"/>
            <wp:effectExtent l="0" t="0" r="0" b="0"/>
            <wp:docPr id="19" name="图片 19" descr="A screenshot of a computer program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670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731510" cy="2184400"/>
            <wp:effectExtent l="0" t="0" r="0" b="0"/>
            <wp:docPr id="22" name="图片 22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184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OUTPUT:</w:t>
      </w:r>
    </w:p>
    <w:p>
      <w:r>
        <w:drawing>
          <wp:inline distT="0" distB="0" distL="0" distR="0">
            <wp:extent cx="5731510" cy="2621280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212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styles" Target="styles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8</Pages>
  <Words>914</Words>
  <Characters>3672</Characters>
  <Lines>151</Lines>
  <Paragraphs>113</Paragraphs>
  <CharactersWithSpaces>4481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1</cp:revision>
  <dcterms:created xsi:type="dcterms:W3CDTF">2025-01-14T03:21:00Z</dcterms:created>
  <dcterms:modified xsi:type="dcterms:W3CDTF">2025-01-16T15:02:44Z</dcterms:modified>
</cp:coreProperties>
</file>