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Week 9:</w:t>
      </w:r>
    </w:p>
    <w:p>
      <w:r>
        <w:t>--Two – Dimensional and Multi – Dimensional Array</w:t>
      </w:r>
    </w:p>
    <w:p>
      <w:r>
        <w:t>ROLL NO.:241501207</w:t>
      </w:r>
    </w:p>
    <w:p>
      <w:r>
        <w:t>Name: Sowmya R</w:t>
      </w:r>
      <w:bookmarkStart w:id="0" w:name="_GoBack"/>
      <w:bookmarkEnd w:id="0"/>
    </w:p>
    <w:p>
      <w:r>
        <w:drawing>
          <wp:inline distT="0" distB="0" distL="0" distR="0">
            <wp:extent cx="5731510" cy="90678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9067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 xml:space="preserve">Q1) </w:t>
      </w:r>
      <w:r>
        <w:drawing>
          <wp:inline distT="0" distB="0" distL="0" distR="0">
            <wp:extent cx="5731510" cy="462026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6202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4000500"/>
            <wp:effectExtent l="0" t="0" r="0" b="0"/>
            <wp:docPr id="7" name="图片 7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0005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731510" cy="117348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1734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t>OUTPUT:</w:t>
      </w:r>
    </w:p>
    <w:p/>
    <w:p>
      <w:r>
        <w:drawing>
          <wp:inline distT="0" distB="0" distL="0" distR="0">
            <wp:extent cx="5731510" cy="1607819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60781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>Q2</w:t>
      </w:r>
      <w:r>
        <w:t>) Microsoft has come to hire interns from your college. N students got shortlisted out of</w:t>
      </w:r>
    </w:p>
    <w:p>
      <w:r>
        <w:t>which few were males and a few females. All the students have been assigned talent</w:t>
      </w:r>
    </w:p>
    <w:p>
      <w:r>
        <w:t>levels. Smaller the talent level, lesser is your chance to be selected. Microsoft wants to</w:t>
      </w:r>
    </w:p>
    <w:p>
      <w:r>
        <w:t>create the result list where it wants the candidates sorted according to their talent levels,</w:t>
      </w:r>
    </w:p>
    <w:p>
      <w:r>
        <w:t>but there is a catch. This time Microsoft wants to hire female candidates first and then male</w:t>
      </w:r>
    </w:p>
    <w:p>
      <w:r>
        <w:t>candidates. The task is to create a list where first all-female candidates are sorted in a</w:t>
      </w:r>
    </w:p>
    <w:p>
      <w:r>
        <w:t>descending order and then male candidates are sorted in a descending order.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The first line contains an integer N denoting the number of students. Next, N lines contain</w:t>
      </w:r>
    </w:p>
    <w:p>
      <w:r>
        <w:t>two space-separated integers, ai and bi. The first integer, ai will be either 1(for a male</w:t>
      </w:r>
    </w:p>
    <w:p>
      <w:r>
        <w:t>candidate) or 0(for female candidate). The second integer, bi will be the candidate's talent</w:t>
      </w:r>
    </w:p>
    <w:p>
      <w:r>
        <w:t>level.</w:t>
      </w:r>
    </w:p>
    <w:p>
      <w:r>
        <w:rPr>
          <w:b/>
          <w:bCs/>
        </w:rPr>
        <w:t xml:space="preserve">Constraints: </w:t>
      </w:r>
    </w:p>
    <w:p>
      <w:r>
        <w:t>1 &lt;= N &lt;= 105, 0 &lt;= ai &lt;= 1, 1 &lt;= bi &lt;= 109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Output space-separated integers, which first contains the talent levels of all female</w:t>
      </w:r>
    </w:p>
    <w:p>
      <w:r>
        <w:t>candidates sorted in descending order and then the talent levels of male candidates in</w:t>
      </w:r>
    </w:p>
    <w:p>
      <w:r>
        <w:t>descending order.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5</w:t>
      </w:r>
    </w:p>
    <w:p>
      <w:r>
        <w:t>0 3</w:t>
      </w:r>
    </w:p>
    <w:p>
      <w:r>
        <w:t>1 6</w:t>
      </w:r>
    </w:p>
    <w:p>
      <w:r>
        <w:t>0 2</w:t>
      </w:r>
    </w:p>
    <w:p>
      <w:r>
        <w:t>0 7</w:t>
      </w:r>
    </w:p>
    <w:p>
      <w:r>
        <w:t>1 15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7 3 2 15 6</w:t>
      </w:r>
    </w:p>
    <w:p/>
    <w:p/>
    <w:p/>
    <w:p/>
    <w:p>
      <w:r>
        <w:rPr>
          <w:b/>
          <w:bCs/>
        </w:rPr>
        <w:t>Code:</w:t>
      </w:r>
      <w:r>
        <w:drawing>
          <wp:inline distT="0" distB="0" distL="0" distR="0">
            <wp:extent cx="5944870" cy="4069080"/>
            <wp:effectExtent l="0" t="0" r="0" b="0"/>
            <wp:docPr id="16" name="图片 16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4870" cy="40690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29630" cy="3025139"/>
            <wp:effectExtent l="0" t="0" r="0" b="0"/>
            <wp:docPr id="19" name="图片 19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29630" cy="302513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t>OUTPUT:</w:t>
      </w:r>
    </w:p>
    <w:p>
      <w:r>
        <w:drawing>
          <wp:inline distT="0" distB="0" distL="0" distR="0">
            <wp:extent cx="5502117" cy="6629975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02117" cy="66299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b/>
          <w:bCs/>
        </w:rPr>
        <w:t>Q3)</w:t>
      </w:r>
      <w:r>
        <w:t xml:space="preserve"> Shyam Lal, a wealthy landlord from the state of Rajasthan, being an old fellow and tired of</w:t>
      </w:r>
    </w:p>
    <w:p>
      <w:r>
        <w:t>doing hard work, decided to sell all his farmland and to live rest of his life with that money.</w:t>
      </w:r>
    </w:p>
    <w:p>
      <w:r>
        <w:t>No other farmer is rich enough to buy all his land so he decided to partition the land into</w:t>
      </w:r>
    </w:p>
    <w:p>
      <w:r>
        <w:t>rectangular plots of different sizes with different cost per unit area. So, he sold these plots</w:t>
      </w:r>
    </w:p>
    <w:p>
      <w:r>
        <w:t>to the farmers but made a mistake. Being illiterate, he made partitions that could be</w:t>
      </w:r>
    </w:p>
    <w:p>
      <w:r>
        <w:t>overlapping. When the farmers came to know about it, they ran to him for compensation</w:t>
      </w:r>
    </w:p>
    <w:p>
      <w:r>
        <w:t>of extra money they paid to him. So, he decided to return all the money to the farmers of</w:t>
      </w:r>
    </w:p>
    <w:p>
      <w:r>
        <w:t>that land which was overlapping with other farmer's land to settle down the conflict. All</w:t>
      </w:r>
    </w:p>
    <w:p>
      <w:r>
        <w:t>the portion of conflicted land will be taken back by the landlord.</w:t>
      </w:r>
    </w:p>
    <w:p>
      <w:r>
        <w:t>To decide the total compensation, he has to calculate the total amount of money to return</w:t>
      </w:r>
    </w:p>
    <w:p>
      <w:r>
        <w:t>back to farmers with the same cost they had purchased from him. Suppose, Shyam Lal has</w:t>
      </w:r>
    </w:p>
    <w:p>
      <w:r>
        <w:t>a total land area of 1000 x 1000 equal square blocks where each block is equivalent to a</w:t>
      </w:r>
    </w:p>
    <w:p>
      <w:r>
        <w:t>unit square area which can be represented on the co-ordinate axis. Now find the total</w:t>
      </w:r>
    </w:p>
    <w:p>
      <w:r>
        <w:t>amount of money, he has to return to the farmers. Help Shyam Lal to accomplish this task.</w:t>
      </w:r>
    </w:p>
    <w:p>
      <w:r>
        <w:rPr>
          <w:b/>
          <w:bCs/>
        </w:rPr>
        <w:t>Input Format</w:t>
      </w:r>
      <w:r>
        <w:t>:</w:t>
      </w:r>
    </w:p>
    <w:p>
      <w:r>
        <w:t>The first line of the input contains an integer N, denoting the total and pieces</w:t>
      </w:r>
    </w:p>
    <w:p>
      <w:r>
        <w:t>he had distributed. Next N line contains the 5 space separated integers (X1, Y1), (X2, Y2)</w:t>
      </w:r>
    </w:p>
    <w:p>
      <w:r>
        <w:t>to represent a rectangular piece of land, and cost per unit area C.</w:t>
      </w:r>
    </w:p>
    <w:p>
      <w:r>
        <w:t>(X1, Y1) and (X2, Y2) are the locations of first and last square block on the diagonal of the</w:t>
      </w:r>
    </w:p>
    <w:p>
      <w:r>
        <w:t>rectangular region.</w:t>
      </w:r>
    </w:p>
    <w:p>
      <w:pPr>
        <w:rPr>
          <w:b/>
          <w:bCs/>
        </w:rPr>
      </w:pPr>
      <w:r>
        <w:rPr>
          <w:b/>
          <w:bCs/>
        </w:rPr>
        <w:t>Output Format:</w:t>
      </w:r>
    </w:p>
    <w:p>
      <w:r>
        <w:t>Print the total amount he has to return to farmers to solve the conflict.</w:t>
      </w:r>
    </w:p>
    <w:p/>
    <w:p>
      <w:pPr>
        <w:rPr>
          <w:b/>
          <w:bCs/>
        </w:rPr>
      </w:pPr>
      <w:r>
        <w:rPr>
          <w:b/>
          <w:bCs/>
        </w:rPr>
        <w:t>Constraints:</w:t>
      </w:r>
    </w:p>
    <w:p>
      <w:r>
        <w:t>1 ≤ N ≤ 100</w:t>
      </w:r>
    </w:p>
    <w:p>
      <w:r>
        <w:t>1 ≤ X1 ≤ X2 ≤ 1000</w:t>
      </w:r>
    </w:p>
    <w:p>
      <w:r>
        <w:t>1 ≤ Y1 ≤ Y2 ≤ 1000</w:t>
      </w:r>
    </w:p>
    <w:p>
      <w:r>
        <w:t>1 ≤ C ≤ 1000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3</w:t>
      </w:r>
    </w:p>
    <w:p>
      <w:r>
        <w:t>1 4 4 6 1</w:t>
      </w:r>
    </w:p>
    <w:p>
      <w:r>
        <w:t>4 3 6 6 2</w:t>
      </w:r>
    </w:p>
    <w:p>
      <w:r>
        <w:t>2 2 5 4 3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35</w:t>
      </w:r>
    </w:p>
    <w:p>
      <w:r>
        <w:drawing>
          <wp:inline distT="0" distB="0" distL="0" distR="0">
            <wp:extent cx="5654530" cy="5799323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4530" cy="579932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929630" cy="4518660"/>
            <wp:effectExtent l="0" t="0" r="0" b="0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29630" cy="45186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929630" cy="3977640"/>
            <wp:effectExtent l="0" t="0" r="0" b="0"/>
            <wp:docPr id="31" name="图片 31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29630" cy="39776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r>
        <w:t>OUTPUT:</w:t>
      </w:r>
    </w:p>
    <w:p>
      <w:r>
        <w:drawing>
          <wp:inline distT="0" distB="0" distL="0" distR="0">
            <wp:extent cx="5996940" cy="3284220"/>
            <wp:effectExtent l="0" t="0" r="0" b="0"/>
            <wp:docPr id="34" name="图片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96940" cy="32842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image" Target="media/29.png"/><Relationship Id="rId12" Type="http://schemas.openxmlformats.org/officeDocument/2006/relationships/image" Target="media/32.png"/><Relationship Id="rId13" Type="http://schemas.openxmlformats.org/officeDocument/2006/relationships/image" Target="media/35.png"/><Relationship Id="rId14" Type="http://schemas.openxmlformats.org/officeDocument/2006/relationships/styles" Target="styles.xml"/><Relationship Id="rId1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9</Pages>
  <Words>601</Words>
  <Characters>2612</Characters>
  <Lines>125</Lines>
  <Paragraphs>72</Paragraphs>
  <CharactersWithSpaces>3144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GOWTHAM M</dc:creator>
  <cp:lastModifiedBy>vivo user</cp:lastModifiedBy>
  <cp:revision>1</cp:revision>
  <dcterms:created xsi:type="dcterms:W3CDTF">2025-01-14T04:02:00Z</dcterms:created>
  <dcterms:modified xsi:type="dcterms:W3CDTF">2025-01-16T15:04:08Z</dcterms:modified>
</cp:coreProperties>
</file>