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1 – 2:</w:t>
      </w:r>
    </w:p>
    <w:p>
      <w:r>
        <w:t xml:space="preserve">--Overview of C, Constant, Variable and Data Types 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96773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Q1) Write a program to input a name (as a single character) and marks of three tests as m1,</w:t>
      </w:r>
    </w:p>
    <w:p>
      <w:r>
        <w:t>m2, and m3 of a student considering all the three marks have been given in integer format.</w:t>
      </w:r>
    </w:p>
    <w:p>
      <w:r>
        <w:t>Now, you need to calculate the average of the given marks and print it along with the name</w:t>
      </w:r>
    </w:p>
    <w:p>
      <w:r>
        <w:t>as mentioned in the output format section.</w:t>
      </w:r>
    </w:p>
    <w:p>
      <w:r>
        <w:t>All the test marks are in integers and hence calculate the average in integer as well. That</w:t>
      </w:r>
    </w:p>
    <w:p>
      <w:r>
        <w:t>is, you need to print the integer part of the average only and neglect the decimal part.</w:t>
      </w:r>
    </w:p>
    <w:p>
      <w:r>
        <w:t>Input Format :</w:t>
      </w:r>
    </w:p>
    <w:p>
      <w:r>
        <w:t>Line 1 : Name(Single character)</w:t>
      </w:r>
    </w:p>
    <w:p>
      <w:r>
        <w:t>Line 2 : Marks scored in the 3 tests separated by single space.</w:t>
      </w:r>
    </w:p>
    <w:p>
      <w:r>
        <w:t>Output Format:</w:t>
      </w:r>
    </w:p>
    <w:p>
      <w:r>
        <w:t>First line of output prints the name of the student. Second line of the output prints the</w:t>
      </w:r>
    </w:p>
    <w:p>
      <w:r>
        <w:t>average mark.</w:t>
      </w:r>
    </w:p>
    <w:p>
      <w:r>
        <w:t>Constraints</w:t>
      </w:r>
    </w:p>
    <w:p>
      <w:r>
        <w:t>Marks for each student lie in the range 0 to 100 (both inclusive)</w:t>
      </w:r>
    </w:p>
    <w:p>
      <w:r>
        <w:t>Sample Input 1 :</w:t>
      </w:r>
    </w:p>
    <w:p>
      <w:r>
        <w:t>A</w:t>
      </w:r>
    </w:p>
    <w:p>
      <w:r>
        <w:t>3 4 6</w:t>
      </w:r>
    </w:p>
    <w:p>
      <w:r>
        <w:t>Sample Output 1 :</w:t>
      </w:r>
    </w:p>
    <w:p>
      <w:r>
        <w:t>A</w:t>
      </w:r>
    </w:p>
    <w:p>
      <w:r>
        <w:t>4</w:t>
      </w:r>
    </w:p>
    <w:p/>
    <w:p/>
    <w:p>
      <w:r>
        <w:t>Code:</w:t>
      </w:r>
    </w:p>
    <w:p>
      <w:r>
        <w:drawing>
          <wp:inline distT="0" distB="0" distL="0" distR="0">
            <wp:extent cx="5731510" cy="267843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63004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Q2) Some C data types, their format specifiers, and their most common bit widths are as</w:t>
      </w:r>
    </w:p>
    <w:p>
      <w:r>
        <w:t>follows:</w:t>
      </w:r>
    </w:p>
    <w:p>
      <w:r>
        <w:t>• Int ("%d"): 32 Bit integer</w:t>
      </w:r>
    </w:p>
    <w:p>
      <w:r>
        <w:t>• Long ("%ld"): 64 bit integer</w:t>
      </w:r>
    </w:p>
    <w:p>
      <w:r>
        <w:t>• Char ("%c"): Character type</w:t>
      </w:r>
    </w:p>
    <w:p>
      <w:r>
        <w:t>• Float ("%f"): 32 bit real value</w:t>
      </w:r>
    </w:p>
    <w:p>
      <w:r>
        <w:t>• Double ("%lf"): 64 bit real value</w:t>
      </w:r>
    </w:p>
    <w:p>
      <w:r>
        <w:t>Reading</w:t>
      </w:r>
    </w:p>
    <w:p>
      <w:r>
        <w:t xml:space="preserve">To read a data type, use the following syntax: </w:t>
      </w:r>
    </w:p>
    <w:p>
      <w:r>
        <w:t>scanf("`format_specifier`", &amp;val)</w:t>
      </w:r>
    </w:p>
    <w:p>
      <w:r>
        <w:t xml:space="preserve">For example, to read a character followed by a double: </w:t>
      </w:r>
    </w:p>
    <w:p>
      <w:r>
        <w:t>char ch;</w:t>
      </w:r>
    </w:p>
    <w:p>
      <w:r>
        <w:t>double d;</w:t>
      </w:r>
    </w:p>
    <w:p>
      <w:r>
        <w:t>scanf("%c %lf", &amp;ch, &amp;d);</w:t>
      </w:r>
    </w:p>
    <w:p>
      <w:r>
        <w:t>For the moment, we can ignore the spacing between format specifiers.</w:t>
      </w:r>
    </w:p>
    <w:p>
      <w:pPr>
        <w:rPr>
          <w:b/>
          <w:bCs/>
        </w:rPr>
      </w:pPr>
      <w:r>
        <w:rPr>
          <w:b/>
          <w:bCs/>
        </w:rPr>
        <w:t>Printing</w:t>
      </w:r>
    </w:p>
    <w:p>
      <w:r>
        <w:t>To print a data type, use the following syntax: printf("`format_specifier`", val)</w:t>
      </w:r>
    </w:p>
    <w:p>
      <w:r>
        <w:t xml:space="preserve">For example, to print a character followed by a double: </w:t>
      </w:r>
    </w:p>
    <w:p>
      <w:r>
        <w:t>char ch = 'd';</w:t>
      </w:r>
    </w:p>
    <w:p>
      <w:r>
        <w:t>double d = 234.432;</w:t>
      </w:r>
    </w:p>
    <w:p>
      <w:r>
        <w:t>printf("%c %lf", ch, d);</w:t>
      </w:r>
    </w:p>
    <w:p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r>
        <w:t>a million numbers as input and printing a million lines, it is faster to use scanf and printf.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Input consists of the following space-separated values: int, long, char, float, and double,</w:t>
      </w:r>
    </w:p>
    <w:p>
      <w:r>
        <w:t>respectively.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each element on a new line in the same order it was received as input. Note that the</w:t>
      </w:r>
    </w:p>
    <w:p>
      <w:r>
        <w:t>floating-point value should be correct up to 3 decimal places and the double to 9 decimal</w:t>
      </w:r>
    </w:p>
    <w:p>
      <w:r>
        <w:t>places.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12345678912345</w:t>
      </w:r>
    </w:p>
    <w:p>
      <w:r>
        <w:t>a</w:t>
      </w:r>
    </w:p>
    <w:p>
      <w:r>
        <w:t>334.23</w:t>
      </w:r>
    </w:p>
    <w:p>
      <w:r>
        <w:t>14049.30493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3</w:t>
      </w:r>
    </w:p>
    <w:p>
      <w:r>
        <w:t>12345678912345</w:t>
      </w:r>
    </w:p>
    <w:p>
      <w:r>
        <w:t>a</w:t>
      </w:r>
    </w:p>
    <w:p>
      <w:r>
        <w:t>334.230</w:t>
      </w:r>
    </w:p>
    <w:p>
      <w:r>
        <w:t>14049.304930000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2644139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441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t>OUTPUT:</w:t>
      </w:r>
    </w:p>
    <w:p>
      <w:r>
        <w:drawing>
          <wp:inline distT="0" distB="0" distL="0" distR="0">
            <wp:extent cx="5731510" cy="136969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 xml:space="preserve">Q3) 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r>
        <w:t>character.</w:t>
      </w:r>
    </w:p>
    <w:p>
      <w:r>
        <w:rPr>
          <w:b/>
          <w:bCs/>
        </w:rPr>
        <w:t>Input</w:t>
      </w:r>
      <w:r>
        <w:t>:</w:t>
      </w:r>
    </w:p>
    <w:p>
      <w:r>
        <w:t>E</w:t>
      </w:r>
    </w:p>
    <w:p>
      <w:r>
        <w:rPr>
          <w:b/>
          <w:bCs/>
        </w:rPr>
        <w:t>Output:</w:t>
      </w:r>
    </w:p>
    <w:p>
      <w:r>
        <w:t>69</w:t>
      </w:r>
    </w:p>
    <w:p>
      <w:r>
        <w:t>D F</w:t>
      </w:r>
    </w:p>
    <w:p>
      <w:r>
        <w:rPr>
          <w:b/>
          <w:bCs/>
        </w:rPr>
        <w:t>Code</w:t>
      </w:r>
      <w:r>
        <w:t>:</w:t>
      </w:r>
    </w:p>
    <w:p>
      <w:r>
        <w:drawing>
          <wp:inline distT="0" distB="0" distL="0" distR="0">
            <wp:extent cx="5731510" cy="2743835"/>
            <wp:effectExtent l="0" t="0" r="0" b="0"/>
            <wp:docPr id="16" name="图片 16" descr="A white screen with text on it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03632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439</Words>
  <Characters>2017</Characters>
  <Lines>101</Lines>
  <Paragraphs>79</Paragraphs>
  <CharactersWithSpaces>2381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2</cp:revision>
  <dcterms:created xsi:type="dcterms:W3CDTF">2025-01-13T14:33:00Z</dcterms:created>
  <dcterms:modified xsi:type="dcterms:W3CDTF">2025-01-16T14:55:23Z</dcterms:modified>
</cp:coreProperties>
</file>