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Week 14-1:</w:t>
      </w:r>
    </w:p>
    <w:p>
      <w:r>
        <w:t>--Structures and Unions</w:t>
      </w:r>
    </w:p>
    <w:p>
      <w:r>
        <w:t>ROLL NO.:241501207</w:t>
      </w:r>
      <w:bookmarkStart w:id="0" w:name="_GoBack"/>
      <w:bookmarkEnd w:id="0"/>
    </w:p>
    <w:p>
      <w:r>
        <w:t>Name: Sowmya R</w:t>
      </w:r>
    </w:p>
    <w:p>
      <w:r>
        <w:drawing>
          <wp:inline distT="0" distB="0" distL="0" distR="0">
            <wp:extent cx="5731510" cy="1074420"/>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31510" cy="1074420"/>
                    </a:xfrm>
                    <a:prstGeom prst="rect"/>
                    <a:noFill/>
                    <a:ln w="12700" cmpd="sng" cap="flat">
                      <a:noFill/>
                      <a:prstDash val="solid"/>
                      <a:miter/>
                    </a:ln>
                  </pic:spPr>
                </pic:pic>
              </a:graphicData>
            </a:graphic>
          </wp:inline>
        </w:drawing>
      </w:r>
    </w:p>
    <w:p>
      <w:r>
        <w:rPr>
          <w:b/>
          <w:bCs/>
        </w:rPr>
        <w:t>Q1)</w:t>
      </w:r>
      <w:r>
        <w:t xml:space="preserve"> You are transporting some boxes through a tunnel, where each box is a parallelepiped, and is characterized by its length, width and height.</w:t>
      </w:r>
    </w:p>
    <w:p>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pPr>
        <w:rPr>
          <w:b/>
          <w:bCs/>
        </w:rPr>
      </w:pPr>
      <w:r>
        <w:rPr>
          <w:b/>
          <w:bCs/>
        </w:rPr>
        <w:t>Input Format</w:t>
      </w:r>
    </w:p>
    <w:p>
      <w:r>
        <w:t>The first line contains a single integer n, denoting the number of boxes.</w:t>
      </w:r>
    </w:p>
    <w:p>
      <w:r>
        <w:t>n lines follow with three integers on each separated by single spaces - lengthi, widthi and heighti which are length, width and height in feet of the i-th box.</w:t>
      </w:r>
    </w:p>
    <w:p>
      <w:pPr>
        <w:rPr>
          <w:b/>
          <w:bCs/>
        </w:rPr>
      </w:pPr>
      <w:r>
        <w:rPr>
          <w:b/>
          <w:bCs/>
        </w:rPr>
        <w:t>Constraints</w:t>
      </w:r>
    </w:p>
    <w:p>
      <w:r>
        <w:t>1 ≤ n ≤ 100</w:t>
      </w:r>
    </w:p>
    <w:p>
      <w:r>
        <w:t>1 ≤ lengthi, widthi, heighti ≤ 100</w:t>
      </w:r>
    </w:p>
    <w:p>
      <w:pPr>
        <w:rPr>
          <w:b/>
          <w:bCs/>
        </w:rPr>
      </w:pPr>
      <w:r>
        <w:rPr>
          <w:b/>
          <w:bCs/>
        </w:rPr>
        <w:t>Output Format</w:t>
      </w:r>
    </w:p>
    <w:p>
      <w:r>
        <w:t>For every box from the input which has a height lesser than 41 feet, print its volume in a separate line.</w:t>
      </w:r>
    </w:p>
    <w:p>
      <w:pPr>
        <w:rPr>
          <w:b/>
          <w:bCs/>
        </w:rPr>
      </w:pPr>
      <w:r>
        <w:rPr>
          <w:b/>
          <w:bCs/>
        </w:rPr>
        <w:t>Sample Input 0</w:t>
      </w:r>
    </w:p>
    <w:p>
      <w:r>
        <w:t>4</w:t>
      </w:r>
    </w:p>
    <w:p>
      <w:r>
        <w:t>5 5 5</w:t>
      </w:r>
    </w:p>
    <w:p>
      <w:r>
        <w:t>1 2 40</w:t>
      </w:r>
    </w:p>
    <w:p>
      <w:r>
        <w:t>10 5 41</w:t>
      </w:r>
    </w:p>
    <w:p>
      <w:r>
        <w:t>7 2 42</w:t>
      </w:r>
    </w:p>
    <w:p>
      <w:pPr>
        <w:rPr>
          <w:b/>
          <w:bCs/>
        </w:rPr>
      </w:pPr>
      <w:r>
        <w:rPr>
          <w:b/>
          <w:bCs/>
        </w:rPr>
        <w:t>Sample Output 0</w:t>
      </w:r>
    </w:p>
    <w:p>
      <w:r>
        <w:t>125</w:t>
      </w:r>
    </w:p>
    <w:p>
      <w:r>
        <w:t>80</w:t>
      </w:r>
    </w:p>
    <w:p>
      <w:pPr>
        <w:rPr>
          <w:b/>
          <w:bCs/>
        </w:rPr>
      </w:pPr>
      <w:r>
        <w:rPr>
          <w:b/>
          <w:bCs/>
        </w:rPr>
        <w:t>Explanation 0</w:t>
      </w:r>
    </w:p>
    <w:p>
      <w:r>
        <w:t>The first box is really low, only 5 feet tall, so it can pass through the tunnel and its volume is 5 x 5 x 5 = 125.</w:t>
      </w:r>
    </w:p>
    <w:p>
      <w:r>
        <w:t>The second box is sufficiently low, its volume is 1 x 2 x 4= = 80.</w:t>
      </w:r>
    </w:p>
    <w:p>
      <w:r>
        <w:t>The third box is exactly 41 feet tall, so it cannot pass. The same can be said about the fourth box.</w:t>
      </w:r>
    </w:p>
    <w:p>
      <w:pPr>
        <w:rPr>
          <w:b/>
          <w:bCs/>
        </w:rPr>
      </w:pPr>
      <w:r>
        <w:rPr>
          <w:b/>
          <w:bCs/>
        </w:rPr>
        <w:t>Code:</w:t>
      </w:r>
      <w:r>
        <w:rPr>
          <w:b/>
          <w:bCs/>
        </w:rPr>
        <w:drawing>
          <wp:inline distT="0" distB="0" distL="0" distR="0">
            <wp:extent cx="5731510" cy="3299460"/>
            <wp:effectExtent l="0" t="0" r="0" b="0"/>
            <wp:docPr id="4" name="图片 4" descr="A screenshot of a computer&#10;&#10;Description automatically generated"/>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31510" cy="3299460"/>
                    </a:xfrm>
                    <a:prstGeom prst="rect"/>
                    <a:noFill/>
                    <a:ln w="12700" cmpd="sng" cap="flat">
                      <a:noFill/>
                      <a:prstDash val="solid"/>
                      <a:miter/>
                    </a:ln>
                  </pic:spPr>
                </pic:pic>
              </a:graphicData>
            </a:graphic>
          </wp:inline>
        </w:drawing>
      </w:r>
    </w:p>
    <w:p/>
    <w:p>
      <w:r>
        <w:t>OUTPUT:</w:t>
      </w:r>
    </w:p>
    <w:p/>
    <w:p>
      <w:r>
        <w:drawing>
          <wp:inline distT="0" distB="0" distL="0" distR="0">
            <wp:extent cx="5731510" cy="1783080"/>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731510" cy="1783080"/>
                    </a:xfrm>
                    <a:prstGeom prst="rect"/>
                    <a:noFill/>
                    <a:ln w="12700" cmpd="sng" cap="flat">
                      <a:noFill/>
                      <a:prstDash val="solid"/>
                      <a:miter/>
                    </a:ln>
                  </pic:spPr>
                </pic:pic>
              </a:graphicData>
            </a:graphic>
          </wp:inline>
        </w:drawing>
      </w:r>
    </w:p>
    <w:p/>
    <w:p/>
    <w:p/>
    <w:p/>
    <w:p>
      <w:r>
        <w:rPr>
          <w:b/>
          <w:bCs/>
        </w:rPr>
        <w:t>Q2)</w:t>
      </w:r>
      <w:r>
        <w:t xml:space="preserve"> You are given n triangles, specifically, their sides ai, bi and ci. Print them in the same style but sorted by their areas from the smallest one to the largest one. It is guaranteed that all the areas are different.</w:t>
      </w:r>
    </w:p>
    <w:p>
      <w:r>
        <w:t>The best way to calculate a volume of the triangle with sides a, b and c is Heron's formula:</w:t>
      </w:r>
    </w:p>
    <w:p>
      <w:r>
        <w:t>S = Ö p * (p – a) * (p - b) * (p – c) where p = (a + b + c) / 2.</w:t>
      </w:r>
    </w:p>
    <w:p>
      <w:pPr>
        <w:rPr>
          <w:b/>
          <w:bCs/>
        </w:rPr>
      </w:pPr>
      <w:r>
        <w:rPr>
          <w:b/>
          <w:bCs/>
        </w:rPr>
        <w:t>Input format</w:t>
      </w:r>
    </w:p>
    <w:p>
      <w:r>
        <w:t>First line of each test file contains a single integer n. n lines follow with ai, bi and ci on each separated by single spaces.</w:t>
      </w:r>
    </w:p>
    <w:p>
      <w:pPr>
        <w:rPr>
          <w:b/>
          <w:bCs/>
        </w:rPr>
      </w:pPr>
      <w:r>
        <w:rPr>
          <w:b/>
          <w:bCs/>
        </w:rPr>
        <w:t>Constraints</w:t>
      </w:r>
    </w:p>
    <w:p>
      <w:r>
        <w:t>1 ≤ n ≤ 100</w:t>
      </w:r>
    </w:p>
    <w:p>
      <w:r>
        <w:t>1 ≤ ai, bi, ci ≤ 70</w:t>
      </w:r>
    </w:p>
    <w:p>
      <w:r>
        <w:t>ai + bi &gt; ci, ai + ci &gt; bi and bi + ci &gt; ai</w:t>
      </w:r>
    </w:p>
    <w:p>
      <w:pPr>
        <w:rPr>
          <w:b/>
          <w:bCs/>
        </w:rPr>
      </w:pPr>
      <w:r>
        <w:rPr>
          <w:b/>
          <w:bCs/>
        </w:rPr>
        <w:t>Output Format</w:t>
      </w:r>
    </w:p>
    <w:p>
      <w:r>
        <w:t>Print exactly n lines. On each line print 3 integers separated by single spaces, which are ai, bi and ci of the corresponding triangle.</w:t>
      </w:r>
    </w:p>
    <w:p>
      <w:pPr>
        <w:rPr>
          <w:b/>
          <w:bCs/>
        </w:rPr>
      </w:pPr>
      <w:r>
        <w:rPr>
          <w:b/>
          <w:bCs/>
        </w:rPr>
        <w:t>Sample Input 0</w:t>
      </w:r>
    </w:p>
    <w:p>
      <w:r>
        <w:t>3</w:t>
      </w:r>
    </w:p>
    <w:p>
      <w:r>
        <w:t>7 24 25</w:t>
      </w:r>
    </w:p>
    <w:p>
      <w:r>
        <w:t>5 12 13</w:t>
      </w:r>
    </w:p>
    <w:p>
      <w:r>
        <w:t>3 4 5</w:t>
      </w:r>
    </w:p>
    <w:p>
      <w:pPr>
        <w:rPr>
          <w:b/>
          <w:bCs/>
        </w:rPr>
      </w:pPr>
      <w:r>
        <w:rPr>
          <w:b/>
          <w:bCs/>
        </w:rPr>
        <w:t>Sample Output 0</w:t>
      </w:r>
    </w:p>
    <w:p>
      <w:r>
        <w:t>3 4 5</w:t>
      </w:r>
    </w:p>
    <w:p>
      <w:r>
        <w:t>5 12 13</w:t>
      </w:r>
    </w:p>
    <w:p>
      <w:r>
        <w:t>7 24 25</w:t>
      </w:r>
    </w:p>
    <w:p>
      <w:pPr>
        <w:rPr>
          <w:b/>
          <w:bCs/>
        </w:rPr>
      </w:pPr>
      <w:r>
        <w:rPr>
          <w:b/>
          <w:bCs/>
        </w:rPr>
        <w:t>Explanation 0</w:t>
      </w:r>
    </w:p>
    <w:p>
      <w:r>
        <w:t>The square of the first triangle is 84. The square of the second triangle is 30. The square of the third triangle is 6. So the sorted order is the reverse one.</w:t>
      </w:r>
    </w:p>
    <w:p/>
    <w:p/>
    <w:p/>
    <w:p/>
    <w:p>
      <w:pPr>
        <w:rPr>
          <w:b/>
          <w:bCs/>
        </w:rPr>
      </w:pPr>
      <w:r>
        <w:rPr>
          <w:b/>
          <w:bCs/>
        </w:rPr>
        <w:t>Code:</w:t>
      </w:r>
      <w:r>
        <w:rPr>
          <w:b/>
          <w:bCs/>
        </w:rPr>
        <w:drawing>
          <wp:inline distT="0" distB="0" distL="0" distR="0">
            <wp:extent cx="5989320" cy="4480559"/>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989320" cy="4480559"/>
                    </a:xfrm>
                    <a:prstGeom prst="rect"/>
                    <a:noFill/>
                    <a:ln w="12700" cmpd="sng" cap="flat">
                      <a:noFill/>
                      <a:prstDash val="solid"/>
                      <a:miter/>
                    </a:ln>
                  </pic:spPr>
                </pic:pic>
              </a:graphicData>
            </a:graphic>
          </wp:inline>
        </w:drawing>
      </w:r>
      <w:r>
        <w:rPr>
          <w:b/>
          <w:bCs/>
        </w:rPr>
        <w:drawing>
          <wp:inline distT="0" distB="0" distL="0" distR="0">
            <wp:extent cx="6012180" cy="2461260"/>
            <wp:effectExtent l="0" t="0" r="0" b="0"/>
            <wp:docPr id="13" name="图片 13" descr="A screenshot of a computer code&#10;&#10;Description automatically generated"/>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6012180" cy="2461260"/>
                    </a:xfrm>
                    <a:prstGeom prst="rect"/>
                    <a:noFill/>
                    <a:ln w="12700" cmpd="sng" cap="flat">
                      <a:noFill/>
                      <a:prstDash val="solid"/>
                      <a:miter/>
                    </a:ln>
                  </pic:spPr>
                </pic:pic>
              </a:graphicData>
            </a:graphic>
          </wp:inline>
        </w:drawing>
      </w:r>
    </w:p>
    <w:p>
      <w:r>
        <w:t>OUTPUT:</w:t>
      </w:r>
    </w:p>
    <w:p>
      <w:r>
        <w:drawing>
          <wp:inline distT="0" distB="0" distL="0" distR="0">
            <wp:extent cx="5731510" cy="1269999"/>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5731510" cy="1269999"/>
                    </a:xfrm>
                    <a:prstGeom prst="rect"/>
                    <a:noFill/>
                    <a:ln w="12700" cmpd="sng" cap="flat">
                      <a:noFill/>
                      <a:prstDash val="solid"/>
                      <a:miter/>
                    </a:ln>
                  </pic:spPr>
                </pic:pic>
              </a:graphicData>
            </a:graphic>
          </wp:inline>
        </w:drawing>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styles" Target="styles.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4</Pages>
  <Words>490</Words>
  <Characters>1858</Characters>
  <Lines>81</Lines>
  <Paragraphs>53</Paragraphs>
  <CharactersWithSpaces>2296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GOWTHAM M</dc:creator>
  <cp:lastModifiedBy>vivo user</cp:lastModifiedBy>
  <cp:revision>1</cp:revision>
  <dcterms:created xsi:type="dcterms:W3CDTF">2025-01-14T05:57:00Z</dcterms:created>
  <dcterms:modified xsi:type="dcterms:W3CDTF">2025-01-16T15:07:24Z</dcterms:modified>
</cp:coreProperties>
</file>