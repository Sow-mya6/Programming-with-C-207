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10-1:</w:t>
      </w:r>
    </w:p>
    <w:p>
      <w:r>
        <w:t>--Character Array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100583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0058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Q1)</w:t>
      </w:r>
      <w:r>
        <w:t xml:space="preserve"> Given a string, s, consisting of alphabets and digits, find the frequency of each digit in the</w:t>
      </w:r>
    </w:p>
    <w:p>
      <w:r>
        <w:t>given string.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The first line contains a string, num which is the given number.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1 ≤ len(num) ≤ 1000</w:t>
      </w:r>
    </w:p>
    <w:p>
      <w:r>
        <w:t>All the elements of num are made of English alphabets and digits.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Print ten space-separated integers in a single line denoting the frequency of each digit</w:t>
      </w:r>
    </w:p>
    <w:p>
      <w:r>
        <w:t>from 0 to 9.</w:t>
      </w:r>
    </w:p>
    <w:p>
      <w:pPr>
        <w:rPr>
          <w:b/>
          <w:bCs/>
        </w:rPr>
      </w:pPr>
      <w:r>
        <w:rPr>
          <w:b/>
          <w:bCs/>
        </w:rPr>
        <w:t xml:space="preserve">Sample Input </w:t>
      </w:r>
    </w:p>
    <w:p>
      <w:r>
        <w:t>a11472o5t6</w:t>
      </w:r>
    </w:p>
    <w:p>
      <w:pPr>
        <w:rPr>
          <w:b/>
          <w:bCs/>
        </w:rPr>
      </w:pPr>
      <w:r>
        <w:rPr>
          <w:b/>
          <w:bCs/>
        </w:rPr>
        <w:t xml:space="preserve">Sample Output </w:t>
      </w:r>
    </w:p>
    <w:p>
      <w:r>
        <w:t>0 2 1 0 1 1 1 1 0 0</w:t>
      </w:r>
    </w:p>
    <w:p>
      <w:pPr>
        <w:rPr>
          <w:b/>
          <w:bCs/>
        </w:rPr>
      </w:pPr>
      <w:r>
        <w:rPr>
          <w:b/>
          <w:bCs/>
        </w:rPr>
        <w:t xml:space="preserve">Explanation </w:t>
      </w:r>
    </w:p>
    <w:p>
      <w:r>
        <w:t>In the given string:</w:t>
      </w:r>
    </w:p>
    <w:p>
      <w:r>
        <w:t>• 1 occurs two times.</w:t>
      </w:r>
    </w:p>
    <w:p>
      <w:r>
        <w:t>• 2, 4, 5, 6 and 7 occur one time each.</w:t>
      </w:r>
    </w:p>
    <w:p>
      <w:r>
        <w:t>• The remaining digits 0, 3, 8 and 9 don't occur at all.</w:t>
      </w:r>
    </w:p>
    <w:p>
      <w:r>
        <w:t>Hint:</w:t>
      </w:r>
    </w:p>
    <w:p>
      <w:r>
        <w:t>• Declare an array, freq of size 10 and initialize it with zeros, which will be used to count</w:t>
      </w:r>
    </w:p>
    <w:p>
      <w:r>
        <w:t>the frequencies of each of the digit occurring.</w:t>
      </w:r>
    </w:p>
    <w:p>
      <w:r>
        <w:t>• Given a string, s, iterate through each of the character in the string. Check if the current</w:t>
      </w:r>
    </w:p>
    <w:p>
      <w:r>
        <w:t>character is a number or not.</w:t>
      </w:r>
    </w:p>
    <w:p>
      <w:r>
        <w:t>• If the current character is a number, increase the frequency of that position in the freq</w:t>
      </w:r>
    </w:p>
    <w:p>
      <w:r>
        <w:t>array by 1.</w:t>
      </w:r>
    </w:p>
    <w:p>
      <w:r>
        <w:t>• Once done with the iteration over the string, s, in a new line print all the 10 frequencies</w:t>
      </w:r>
    </w:p>
    <w:p>
      <w:r>
        <w:t>starting from 0 to 9, separated by spaces.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35980" cy="3794759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5980" cy="37947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/>
    <w:p>
      <w:r>
        <w:drawing>
          <wp:inline distT="0" distB="0" distL="0" distR="0">
            <wp:extent cx="5928360" cy="169164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8360" cy="16916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  <w:r>
        <w:rPr>
          <w:b/>
          <w:bCs/>
        </w:rPr>
        <w:t>Q2)</w:t>
      </w:r>
    </w:p>
    <w:p>
      <w:r>
        <w:t xml:space="preserve"> </w:t>
      </w:r>
      <w:r>
        <w:drawing>
          <wp:inline distT="0" distB="0" distL="0" distR="0">
            <wp:extent cx="4343776" cy="5563082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776" cy="556308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81700" cy="4724400"/>
            <wp:effectExtent l="0" t="0" r="0" b="0"/>
            <wp:docPr id="13" name="图片 13" descr="A screenshot of a computer program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1700" cy="4724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/>
    <w:p>
      <w:r>
        <w:drawing>
          <wp:inline distT="0" distB="0" distL="0" distR="0">
            <wp:extent cx="6073140" cy="221742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3140" cy="22174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Q3)</w:t>
      </w:r>
      <w:r>
        <w:t xml:space="preserve"> Given a sentence, s, print each word of the sentence in a new line.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The first and only line contains a sentence, s.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1 ≤ len(s) ≤ 1000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Print each word of the sentence in a new line.</w:t>
      </w:r>
    </w:p>
    <w:p/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This is C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This</w:t>
      </w:r>
    </w:p>
    <w:p>
      <w:r>
        <w:t>is</w:t>
      </w:r>
    </w:p>
    <w:p>
      <w:r>
        <w:t>C</w:t>
      </w:r>
    </w:p>
    <w:p>
      <w:pPr>
        <w:rPr>
          <w:b/>
          <w:bCs/>
        </w:rPr>
      </w:pPr>
      <w:r>
        <w:rPr>
          <w:b/>
          <w:bCs/>
        </w:rPr>
        <w:t>Explanation</w:t>
      </w:r>
    </w:p>
    <w:p>
      <w:r>
        <w:t>In the given string, there are three words ["This", "is", "C"]. We have to print each of these</w:t>
      </w:r>
    </w:p>
    <w:p>
      <w:r>
        <w:t>words in a new line.</w:t>
      </w:r>
    </w:p>
    <w:p>
      <w:r>
        <w:t>Hint</w:t>
      </w:r>
    </w:p>
    <w:p>
      <w:r>
        <w:t>Here, once you have taken the sentence as input, we need to iterate through the input, and</w:t>
      </w:r>
    </w:p>
    <w:p>
      <w:r>
        <w:t>keep printing each character one after the other unless you encounter a space. When a</w:t>
      </w:r>
    </w:p>
    <w:p>
      <w:r>
        <w:t>space is encountered, you know that a token is complete and space indicates the start of</w:t>
      </w:r>
    </w:p>
    <w:p>
      <w:r>
        <w:t>the next token after this. So, whenever there is a space, you need to move to a new line,</w:t>
      </w:r>
    </w:p>
    <w:p>
      <w:r>
        <w:t>so that you can start printing the next token.</w:t>
      </w:r>
    </w:p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74080" cy="3329940"/>
            <wp:effectExtent l="0" t="0" r="0" b="0"/>
            <wp:docPr id="19" name="图片 19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74080" cy="33299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t>OUTPUT:</w:t>
      </w:r>
    </w:p>
    <w:p/>
    <w:p/>
    <w:p>
      <w:r>
        <w:drawing>
          <wp:inline distT="0" distB="0" distL="0" distR="0">
            <wp:extent cx="5905500" cy="1905000"/>
            <wp:effectExtent l="0" t="0" r="0" b="0"/>
            <wp:docPr id="22" name="图片 22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500" cy="1905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b/>
          <w:bCs/>
        </w:rPr>
        <w:t>Q4)</w:t>
      </w:r>
      <w:r>
        <w:t xml:space="preserve"> </w:t>
      </w:r>
      <w:r>
        <w:drawing>
          <wp:inline distT="0" distB="0" distL="0" distR="0">
            <wp:extent cx="5731510" cy="4761229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76122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6103620" cy="4183380"/>
            <wp:effectExtent l="0" t="0" r="0" b="0"/>
            <wp:docPr id="28" name="图片 28" descr="A screenshot of a computer program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3620" cy="41833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OUTPUT:</w:t>
      </w:r>
    </w:p>
    <w:p/>
    <w:p>
      <w:r>
        <w:drawing>
          <wp:inline distT="0" distB="0" distL="0" distR="0">
            <wp:extent cx="6019800" cy="1882140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9800" cy="18821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styles" Target="styles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8</Pages>
  <Words>395</Words>
  <Characters>1669</Characters>
  <Lines>119</Lines>
  <Paragraphs>64</Paragraphs>
  <CharactersWithSpaces>2004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1</cp:revision>
  <dcterms:created xsi:type="dcterms:W3CDTF">2025-01-14T04:13:00Z</dcterms:created>
  <dcterms:modified xsi:type="dcterms:W3CDTF">2025-01-16T15:14:06Z</dcterms:modified>
</cp:coreProperties>
</file>