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r>
        <w:t>Week 3 – 2:</w:t>
      </w:r>
    </w:p>
    <w:p>
      <w:r>
        <w:t>--Decision Making and Branching – if, if…else and nested if…else, if…else if, Switch-case</w:t>
      </w:r>
    </w:p>
    <w:p>
      <w:r>
        <w:t>ROLL NO.:241501207</w:t>
      </w:r>
      <w:bookmarkStart w:id="0" w:name="_GoBack"/>
      <w:bookmarkEnd w:id="0"/>
    </w:p>
    <w:p>
      <w:r>
        <w:t>Name: Sowmya R</w:t>
      </w:r>
    </w:p>
    <w:p>
      <w:r>
        <w:drawing>
          <wp:inline distT="0" distB="0" distL="0" distR="0">
            <wp:extent cx="5731510" cy="762000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7620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b/>
          <w:bCs/>
        </w:rPr>
        <w:t>Q1</w:t>
      </w:r>
      <w:r>
        <w:t>) Write a program that determines the name of a shape from its number of sides. Read the</w:t>
      </w:r>
    </w:p>
    <w:p>
      <w:r>
        <w:t>number of sides from the user and then report the appropriate name as part of a</w:t>
      </w:r>
    </w:p>
    <w:p>
      <w:r>
        <w:t>meaningful message. Your program should support shapes with anywhere from 3 up to</w:t>
      </w:r>
    </w:p>
    <w:p>
      <w:r>
        <w:t>(and including) 10 sides. If a number of sides outside of this range is entered then your</w:t>
      </w:r>
    </w:p>
    <w:p>
      <w:r>
        <w:t>program should display an appropriate error message.</w:t>
      </w:r>
    </w:p>
    <w:p>
      <w:pPr>
        <w:rPr>
          <w:b/>
          <w:bCs/>
        </w:rPr>
      </w:pPr>
      <w:r>
        <w:rPr>
          <w:b/>
          <w:bCs/>
        </w:rPr>
        <w:t>Sample Input 1</w:t>
      </w:r>
    </w:p>
    <w:p>
      <w:r>
        <w:t>3</w:t>
      </w:r>
    </w:p>
    <w:p>
      <w:pPr>
        <w:rPr>
          <w:b/>
          <w:bCs/>
        </w:rPr>
      </w:pPr>
      <w:r>
        <w:rPr>
          <w:b/>
          <w:bCs/>
        </w:rPr>
        <w:t>Sample Output 1</w:t>
      </w:r>
    </w:p>
    <w:p>
      <w:r>
        <w:t>Triangle</w:t>
      </w:r>
    </w:p>
    <w:p>
      <w:pPr>
        <w:rPr>
          <w:b/>
          <w:bCs/>
        </w:rPr>
      </w:pPr>
      <w:r>
        <w:rPr>
          <w:b/>
          <w:bCs/>
        </w:rPr>
        <w:t>Sample Input 2</w:t>
      </w:r>
    </w:p>
    <w:p>
      <w:r>
        <w:t>7</w:t>
      </w:r>
    </w:p>
    <w:p>
      <w:pPr>
        <w:rPr>
          <w:b/>
          <w:bCs/>
        </w:rPr>
      </w:pPr>
      <w:r>
        <w:rPr>
          <w:b/>
          <w:bCs/>
        </w:rPr>
        <w:t>Sample Output 2</w:t>
      </w:r>
    </w:p>
    <w:p>
      <w:r>
        <w:t>Heptagon</w:t>
      </w:r>
    </w:p>
    <w:p>
      <w:pPr>
        <w:rPr>
          <w:b/>
          <w:bCs/>
        </w:rPr>
      </w:pPr>
      <w:r>
        <w:rPr>
          <w:b/>
          <w:bCs/>
        </w:rPr>
        <w:t>Sample Input 3</w:t>
      </w:r>
    </w:p>
    <w:p>
      <w:r>
        <w:t>11</w:t>
      </w:r>
    </w:p>
    <w:p>
      <w:pPr>
        <w:rPr>
          <w:b/>
          <w:bCs/>
        </w:rPr>
      </w:pPr>
      <w:r>
        <w:rPr>
          <w:b/>
          <w:bCs/>
        </w:rPr>
        <w:t>Sample Output 3</w:t>
      </w:r>
    </w:p>
    <w:p>
      <w:r>
        <w:t>The number of sides is not supported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0" distR="0">
            <wp:extent cx="5731510" cy="2830830"/>
            <wp:effectExtent l="0" t="0" r="0" b="0"/>
            <wp:docPr id="4" name="图片 4" descr="A screenshot of a computer&#10;&#10;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283083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31510" cy="1676400"/>
            <wp:effectExtent l="0" t="0" r="0" b="0"/>
            <wp:docPr id="7" name="图片 7" descr="A computer screen shot of a computer&#10;&#10;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16764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>
      <w:r>
        <w:t>OUTPUT:</w:t>
      </w:r>
    </w:p>
    <w:p>
      <w:r>
        <w:drawing>
          <wp:inline distT="0" distB="0" distL="0" distR="0">
            <wp:extent cx="5731510" cy="1428115"/>
            <wp:effectExtent l="0" t="0" r="0" b="0"/>
            <wp:docPr id="10" name="图片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142811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/>
    <w:p/>
    <w:p>
      <w:r>
        <w:rPr>
          <w:b/>
          <w:bCs/>
        </w:rPr>
        <w:t>Q2)</w:t>
      </w:r>
      <w:r>
        <w:t xml:space="preserve"> The Chinese zodiac assigns animals to years in a 12-year cycle. One 12-year cycle is</w:t>
      </w:r>
    </w:p>
    <w:p>
      <w:r>
        <w:t>shown in the table below. The pattern repeats from there, with 2012 being another year of</w:t>
      </w:r>
    </w:p>
    <w:p>
      <w:r>
        <w:t>the Dragon, and 1999 being another year of the Hare.</w:t>
      </w:r>
    </w:p>
    <w:p>
      <w:r>
        <w:t>Year     Animal</w:t>
      </w:r>
    </w:p>
    <w:p>
      <w:r>
        <w:t>2000     Dragon</w:t>
      </w:r>
    </w:p>
    <w:p>
      <w:r>
        <w:t>2001     Snake</w:t>
      </w:r>
    </w:p>
    <w:p>
      <w:r>
        <w:t>2002     Horse</w:t>
      </w:r>
    </w:p>
    <w:p>
      <w:r>
        <w:t>2003     Sheep</w:t>
      </w:r>
    </w:p>
    <w:p>
      <w:r>
        <w:t>2004     Monkey</w:t>
      </w:r>
    </w:p>
    <w:p>
      <w:r>
        <w:t>2005     Rooster</w:t>
      </w:r>
    </w:p>
    <w:p>
      <w:r>
        <w:t>2006     Dog</w:t>
      </w:r>
    </w:p>
    <w:p>
      <w:r>
        <w:t>2007     Pig</w:t>
      </w:r>
    </w:p>
    <w:p>
      <w:r>
        <w:t>2008     Rat</w:t>
      </w:r>
    </w:p>
    <w:p>
      <w:r>
        <w:t>2009    Ox</w:t>
      </w:r>
    </w:p>
    <w:p>
      <w:r>
        <w:t>2010    Tiger</w:t>
      </w:r>
    </w:p>
    <w:p>
      <w:r>
        <w:t>2011    Hare</w:t>
      </w:r>
    </w:p>
    <w:p>
      <w:r>
        <w:t>Write a program that reads a year from the user and displays the animal associated with</w:t>
      </w:r>
    </w:p>
    <w:p>
      <w:r>
        <w:t>that year. Your program should work correctly for any year greater than or equal to zero,</w:t>
      </w:r>
    </w:p>
    <w:p>
      <w:r>
        <w:t>not just the ones listed in the table.</w:t>
      </w:r>
    </w:p>
    <w:p>
      <w:pPr>
        <w:rPr>
          <w:b/>
          <w:bCs/>
        </w:rPr>
      </w:pPr>
      <w:r>
        <w:rPr>
          <w:b/>
          <w:bCs/>
        </w:rPr>
        <w:t>Sample Input 1</w:t>
      </w:r>
    </w:p>
    <w:p>
      <w:r>
        <w:t>2004</w:t>
      </w:r>
    </w:p>
    <w:p>
      <w:pPr>
        <w:rPr>
          <w:b/>
          <w:bCs/>
        </w:rPr>
      </w:pPr>
      <w:r>
        <w:rPr>
          <w:b/>
          <w:bCs/>
        </w:rPr>
        <w:t>Sample Output 1</w:t>
      </w:r>
    </w:p>
    <w:p>
      <w:pPr>
        <w:rPr>
          <w:b/>
          <w:bCs/>
        </w:rPr>
      </w:pPr>
      <w:r>
        <w:t>Monkey</w:t>
      </w:r>
    </w:p>
    <w:p>
      <w:pPr>
        <w:rPr>
          <w:b/>
          <w:bCs/>
        </w:rPr>
      </w:pPr>
      <w:r>
        <w:rPr>
          <w:b/>
          <w:bCs/>
        </w:rPr>
        <w:t>Sample Input 2</w:t>
      </w:r>
    </w:p>
    <w:p>
      <w:r>
        <w:t>2010</w:t>
      </w:r>
    </w:p>
    <w:p>
      <w:pPr>
        <w:rPr>
          <w:b/>
          <w:bCs/>
        </w:rPr>
      </w:pPr>
      <w:r>
        <w:rPr>
          <w:b/>
          <w:bCs/>
        </w:rPr>
        <w:t>Sample Output 2</w:t>
      </w:r>
    </w:p>
    <w:p>
      <w:r>
        <w:t>Tiger</w:t>
      </w:r>
    </w:p>
    <w:p/>
    <w:p/>
    <w:p/>
    <w:p/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Code:</w:t>
      </w:r>
    </w:p>
    <w:p>
      <w:r>
        <w:drawing>
          <wp:inline distT="0" distB="0" distL="0" distR="0">
            <wp:extent cx="5731510" cy="3053080"/>
            <wp:effectExtent l="0" t="0" r="0" b="0"/>
            <wp:docPr id="13" name="图片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305308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731510" cy="2814320"/>
            <wp:effectExtent l="0" t="0" r="0" b="0"/>
            <wp:docPr id="16" name="图片 16" descr="A screenshot of a computer&#10;&#10;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图片 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281432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>
      <w:r>
        <w:t>OUTPUT:</w:t>
      </w:r>
    </w:p>
    <w:p>
      <w:r>
        <w:drawing>
          <wp:inline distT="0" distB="0" distL="0" distR="0">
            <wp:extent cx="5731510" cy="1098550"/>
            <wp:effectExtent l="0" t="0" r="0" b="0"/>
            <wp:docPr id="19" name="图片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" name="图片 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109855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>
      <w:r>
        <w:t xml:space="preserve">Q3) </w:t>
      </w:r>
      <w:r>
        <w:drawing>
          <wp:inline distT="0" distB="0" distL="0" distR="0">
            <wp:extent cx="5731510" cy="5085715"/>
            <wp:effectExtent l="0" t="0" r="0" b="0"/>
            <wp:docPr id="22" name="图片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图片 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508571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bCs/>
        </w:rPr>
      </w:pPr>
      <w:r>
        <w:rPr>
          <w:b/>
          <w:bCs/>
        </w:rPr>
        <w:t>Code: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0" distR="0">
            <wp:extent cx="5731510" cy="2895600"/>
            <wp:effectExtent l="0" t="0" r="0" b="0"/>
            <wp:docPr id="25" name="图片 25" descr="A screenshot of a computer&#10;&#10;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" name="图片 2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28956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>
      <w:r>
        <w:t>OUTPUT:</w:t>
      </w:r>
    </w:p>
    <w:p>
      <w:r>
        <w:drawing>
          <wp:inline distT="0" distB="0" distL="0" distR="0">
            <wp:extent cx="5731510" cy="1118235"/>
            <wp:effectExtent l="0" t="0" r="0" b="0"/>
            <wp:docPr id="28" name="图片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图片 3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111823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Arial" w:hAnsi="Calibri"/>
      <w:kern w:val="2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image" Target="media/8.png"/><Relationship Id="rId5" Type="http://schemas.openxmlformats.org/officeDocument/2006/relationships/image" Target="media/11.png"/><Relationship Id="rId6" Type="http://schemas.openxmlformats.org/officeDocument/2006/relationships/image" Target="media/14.png"/><Relationship Id="rId7" Type="http://schemas.openxmlformats.org/officeDocument/2006/relationships/image" Target="media/17.png"/><Relationship Id="rId8" Type="http://schemas.openxmlformats.org/officeDocument/2006/relationships/image" Target="media/20.png"/><Relationship Id="rId9" Type="http://schemas.openxmlformats.org/officeDocument/2006/relationships/image" Target="media/23.png"/><Relationship Id="rId10" Type="http://schemas.openxmlformats.org/officeDocument/2006/relationships/image" Target="media/26.png"/><Relationship Id="rId11" Type="http://schemas.openxmlformats.org/officeDocument/2006/relationships/image" Target="media/29.png"/><Relationship Id="rId12" Type="http://schemas.openxmlformats.org/officeDocument/2006/relationships/styles" Target="styles.xml"/><Relationship Id="rId1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6</Pages>
  <Words>253</Words>
  <Characters>1151</Characters>
  <Lines>96</Lines>
  <Paragraphs>55</Paragraphs>
  <CharactersWithSpaces>1400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GOWTHAM M</dc:creator>
  <cp:lastModifiedBy>vivo user</cp:lastModifiedBy>
  <cp:revision>2</cp:revision>
  <dcterms:created xsi:type="dcterms:W3CDTF">2025-01-13T15:42:00Z</dcterms:created>
  <dcterms:modified xsi:type="dcterms:W3CDTF">2025-01-16T14:58:04Z</dcterms:modified>
</cp:coreProperties>
</file>