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4 –2:</w:t>
      </w:r>
    </w:p>
    <w:p>
      <w:r>
        <w:t>--Decision Making and Looping-while and do…while, for</w:t>
      </w:r>
    </w:p>
    <w:p>
      <w:r>
        <w:t>ROLL NO.:241501207</w:t>
      </w:r>
      <w:bookmarkStart w:id="0" w:name="_GoBack"/>
      <w:bookmarkEnd w:id="0"/>
    </w:p>
    <w:p>
      <w:r>
        <w:t>Name: Sowmya R</w:t>
      </w:r>
    </w:p>
    <w:p>
      <w:r>
        <w:drawing>
          <wp:inline distT="0" distB="0" distL="0" distR="0">
            <wp:extent cx="5731510" cy="96012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9601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Q1)</w:t>
      </w:r>
      <w:r>
        <w:t xml:space="preserve"> A set of N numbers (separated by one space) is passed as input to the program. The</w:t>
      </w:r>
    </w:p>
    <w:p>
      <w:r>
        <w:t>program must identify the count of numbers where the number is odd number.</w:t>
      </w:r>
    </w:p>
    <w:p>
      <w:r>
        <w:t>Input Format:</w:t>
      </w:r>
    </w:p>
    <w:p>
      <w:r>
        <w:t>The first line will contain the N numbers separated by one space.</w:t>
      </w:r>
    </w:p>
    <w:p>
      <w:r>
        <w:t>Boundary Conditions:</w:t>
      </w:r>
    </w:p>
    <w:p>
      <w:r>
        <w:t>3 &lt;= N &lt;= 50</w:t>
      </w:r>
    </w:p>
    <w:p>
      <w:r>
        <w:t>The value of the numbers can be from -99999999 to 99999999</w:t>
      </w:r>
    </w:p>
    <w:p>
      <w:r>
        <w:t>Output Format:</w:t>
      </w:r>
    </w:p>
    <w:p>
      <w:r>
        <w:t>The count of numbers where the numbers are odd numbers.</w:t>
      </w:r>
    </w:p>
    <w:p>
      <w:pPr>
        <w:rPr>
          <w:b/>
          <w:bCs/>
        </w:rPr>
      </w:pPr>
      <w:r>
        <w:rPr>
          <w:b/>
          <w:bCs/>
        </w:rPr>
        <w:t>Sample Input:</w:t>
      </w:r>
    </w:p>
    <w:p>
      <w:r>
        <w:t>5 10 15 20 25 30 35 40 45 50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5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040380"/>
            <wp:effectExtent l="0" t="0" r="0" b="0"/>
            <wp:docPr id="4" name="图片 4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0403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r>
        <w:t>OUTPUT:</w:t>
      </w:r>
    </w:p>
    <w:p>
      <w:r>
        <w:drawing>
          <wp:inline distT="0" distB="0" distL="0" distR="0">
            <wp:extent cx="5731510" cy="1015999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0159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Q2)</w:t>
      </w:r>
    </w:p>
    <w:p>
      <w:r>
        <w:t xml:space="preserve"> </w:t>
      </w:r>
      <w:r>
        <w:drawing>
          <wp:inline distT="0" distB="0" distL="0" distR="0">
            <wp:extent cx="5044877" cy="5692633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4877" cy="569263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15468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1546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t>OUTPUT:</w:t>
      </w:r>
    </w:p>
    <w:p>
      <w:r>
        <w:drawing>
          <wp:inline distT="0" distB="0" distL="0" distR="0">
            <wp:extent cx="5731510" cy="1383030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3830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b/>
          <w:bCs/>
        </w:rPr>
        <w:t>Q3)</w:t>
      </w:r>
      <w:r>
        <w:t xml:space="preserve"> A nutritionist is labeling all the best power foods in the market. Every food item</w:t>
      </w:r>
    </w:p>
    <w:p>
      <w:r>
        <w:t>arranged in a single line, will have a value beginning from 1 and increasing by 1 for each,</w:t>
      </w:r>
    </w:p>
    <w:p>
      <w:r>
        <w:t>until all items have a value associated with them. An item's value is the same as the number</w:t>
      </w:r>
    </w:p>
    <w:p>
      <w:r>
        <w:t>of macronutrients it has. For example, food item with value 1 has 1 macronutrient, food</w:t>
      </w:r>
    </w:p>
    <w:p>
      <w:r>
        <w:t>item with value 2 has 2 macronutrients, and incrementing in this fashion.</w:t>
      </w:r>
    </w:p>
    <w:p>
      <w:r>
        <w:t>The nutritionist has to recommend the best combination to patients, i.e. maximum</w:t>
      </w:r>
    </w:p>
    <w:p>
      <w:r>
        <w:t>total of macronutrients. However, the nutritionist must avoid prescribing a particular sum</w:t>
      </w:r>
    </w:p>
    <w:p>
      <w:r>
        <w:t>of macronutrients (an 'unhealthy' number), and this sum is known. The nutritionist chooses</w:t>
      </w:r>
    </w:p>
    <w:p>
      <w:r>
        <w:t>food items in the increasing order of their value. Compute the highest total of</w:t>
      </w:r>
    </w:p>
    <w:p>
      <w:r>
        <w:t>macronutrients that can be prescribed to a patient, without the sum matching the given</w:t>
      </w:r>
    </w:p>
    <w:p>
      <w:r>
        <w:t>'unhealthy' number.</w:t>
      </w:r>
    </w:p>
    <w:p>
      <w:r>
        <w:t>Here's an illustration: Given 4 food items (hence value: 1,2,3 and 4), and the</w:t>
      </w:r>
    </w:p>
    <w:p>
      <w:r>
        <w:t>unhealthy sum being 6 macronutrients, on choosing items 1, 2, 3 -&gt; the sum is 6, which</w:t>
      </w:r>
    </w:p>
    <w:p>
      <w:r>
        <w:t>matches the 'unhealthy' sum. Hence, one of the three needs to be skipped. Thus, the best</w:t>
      </w:r>
    </w:p>
    <w:p>
      <w:r>
        <w:t>combination is from among:</w:t>
      </w:r>
    </w:p>
    <w:p>
      <w:r>
        <w:t>• 2 + 3 + 4 = 9</w:t>
      </w:r>
    </w:p>
    <w:p>
      <w:r>
        <w:t>• 1 + 3 + 4 = 8</w:t>
      </w:r>
    </w:p>
    <w:p>
      <w:r>
        <w:t>• 1 + 2 + 4 = 7</w:t>
      </w:r>
    </w:p>
    <w:p>
      <w:r>
        <w:t>Since 2 + 3 + 4 = 9, allows for maximum number of macronutrients, 9 is the right</w:t>
      </w:r>
    </w:p>
    <w:p>
      <w:r>
        <w:t>answer. Complete the code in the editor below. It must return an integer that represents</w:t>
      </w:r>
    </w:p>
    <w:p>
      <w:r>
        <w:t>the maximum total of macronutrients, modulo 1000000007 (109 + 7).</w:t>
      </w:r>
    </w:p>
    <w:p>
      <w:r>
        <w:t>It has the following:</w:t>
      </w:r>
    </w:p>
    <w:p>
      <w:r>
        <w:t>n: an integer that denotes the number of food items</w:t>
      </w:r>
    </w:p>
    <w:p>
      <w:r>
        <w:t>k: an integer that denotes the unhealthy number</w:t>
      </w:r>
    </w:p>
    <w:p>
      <w:r>
        <w:t>Constraints</w:t>
      </w:r>
    </w:p>
    <w:p>
      <w:r>
        <w:t>• 1 ≤ n ≤ 2 × 109</w:t>
      </w:r>
    </w:p>
    <w:p>
      <w:r>
        <w:t>• 1 ≤ k ≤ 4 × 1015</w:t>
      </w:r>
    </w:p>
    <w:p>
      <w:r>
        <w:t>Input Format For Custom Testing</w:t>
      </w:r>
    </w:p>
    <w:p>
      <w:r>
        <w:t>The first line contains an integer, n, that denotes the number of food items. The second line</w:t>
      </w:r>
    </w:p>
    <w:p>
      <w:r>
        <w:t>contains an integer, k, that denotes the unhealthy number.</w:t>
      </w:r>
    </w:p>
    <w:p>
      <w:pPr>
        <w:rPr>
          <w:b/>
          <w:bCs/>
        </w:rPr>
      </w:pPr>
      <w:r>
        <w:rPr>
          <w:b/>
          <w:bCs/>
        </w:rPr>
        <w:t>Sample Input 0</w:t>
      </w:r>
    </w:p>
    <w:p>
      <w:r>
        <w:t>2</w:t>
      </w:r>
    </w:p>
    <w:p>
      <w:r>
        <w:t>2</w:t>
      </w:r>
    </w:p>
    <w:p>
      <w:pPr>
        <w:rPr>
          <w:b/>
          <w:bCs/>
        </w:rPr>
      </w:pPr>
      <w:r>
        <w:rPr>
          <w:b/>
          <w:bCs/>
        </w:rPr>
        <w:t>Sample Output 0</w:t>
      </w:r>
    </w:p>
    <w:p>
      <w:r>
        <w:t>3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2792730"/>
            <wp:effectExtent l="0" t="0" r="0" b="0"/>
            <wp:docPr id="19" name="图片 19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7927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t>OUTPUT:</w:t>
      </w:r>
    </w:p>
    <w:p>
      <w:r>
        <w:drawing>
          <wp:inline distT="0" distB="0" distL="0" distR="0">
            <wp:extent cx="3406435" cy="2522439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06435" cy="25224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styles" Target="styles.xml"/><Relationship Id="rId1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6</Pages>
  <Words>456</Words>
  <Characters>1998</Characters>
  <Lines>99</Lines>
  <Paragraphs>59</Paragraphs>
  <CharactersWithSpaces>2395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2</cp:revision>
  <dcterms:created xsi:type="dcterms:W3CDTF">2025-01-14T02:13:00Z</dcterms:created>
  <dcterms:modified xsi:type="dcterms:W3CDTF">2025-01-16T15:00:01Z</dcterms:modified>
</cp:coreProperties>
</file>