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Week 4 – 1:</w:t>
      </w:r>
    </w:p>
    <w:p>
      <w:r>
        <w:t>--Decision Making and Looping – while and do… while , for</w:t>
      </w:r>
    </w:p>
    <w:p>
      <w:r>
        <w:t>ROLL NO.:241501207</w:t>
      </w:r>
    </w:p>
    <w:p>
      <w:r>
        <w:t>Name: Sowmya R</w:t>
      </w:r>
      <w:bookmarkStart w:id="0" w:name="_GoBack"/>
      <w:bookmarkEnd w:id="0"/>
    </w:p>
    <w:p>
      <w:r>
        <w:drawing>
          <wp:inline distT="0" distB="0" distL="0" distR="0">
            <wp:extent cx="5731510" cy="82296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8229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r>
        <w:rPr>
          <w:b/>
          <w:bCs/>
        </w:rPr>
        <w:t>Q1)</w:t>
      </w:r>
      <w:r>
        <w:t xml:space="preserve"> Alice and Bob are playing a game called "Stone Game". Stone game is a two-player game.</w:t>
      </w:r>
    </w:p>
    <w:p>
      <w:r>
        <w:t>Let N be the total number of stones. In each turn, a player can remove either one stone or</w:t>
      </w:r>
    </w:p>
    <w:p>
      <w:r>
        <w:t>four stones. The player who picks the last stone, wins. They follow the "Ladies First" norm.</w:t>
      </w:r>
    </w:p>
    <w:p>
      <w:r>
        <w:t>Hence Alice is always the one to make the first move. Your task is to find out whether Alice</w:t>
      </w:r>
    </w:p>
    <w:p>
      <w:r>
        <w:t>can win, if both play the game optimally.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r>
        <w:t>First line starts with T, which is the number of test cases. Each test case will contain N</w:t>
      </w:r>
    </w:p>
    <w:p>
      <w:r>
        <w:t>number of stones.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r>
        <w:t>Print "Yes" in the case Alice wins, else print "No".</w:t>
      </w:r>
    </w:p>
    <w:p>
      <w:r>
        <w:t>Constraints 1&lt;=T&lt;=1000 1&lt;=N&lt;=10000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r>
        <w:t>3</w:t>
      </w:r>
    </w:p>
    <w:p>
      <w:r>
        <w:t>1</w:t>
      </w:r>
    </w:p>
    <w:p>
      <w:r>
        <w:t>6</w:t>
      </w:r>
    </w:p>
    <w:p>
      <w:r>
        <w:t>7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r>
        <w:t>Yes</w:t>
      </w:r>
    </w:p>
    <w:p>
      <w:r>
        <w:t>Yes</w:t>
      </w:r>
    </w:p>
    <w:p>
      <w:r>
        <w:t>No</w:t>
      </w:r>
    </w:p>
    <w:p/>
    <w:p/>
    <w:p/>
    <w:p>
      <w:pPr>
        <w:rPr>
          <w:b/>
          <w:bCs/>
        </w:rPr>
      </w:pPr>
      <w:r>
        <w:rPr>
          <w:b/>
          <w:bCs/>
        </w:rPr>
        <w:t>Code: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2985135"/>
            <wp:effectExtent l="0" t="0" r="0" b="0"/>
            <wp:docPr id="4" name="图片 4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9851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OUTPUT:</w:t>
      </w:r>
    </w:p>
    <w:p>
      <w:r>
        <w:drawing>
          <wp:inline distT="0" distB="0" distL="0" distR="0">
            <wp:extent cx="5731510" cy="129794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2979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</w:p>
    <w:p>
      <w:pPr>
        <w:rPr>
          <w:b/>
          <w:bCs/>
        </w:rPr>
      </w:pPr>
    </w:p>
    <w:p>
      <w:r>
        <w:rPr>
          <w:b/>
          <w:bCs/>
        </w:rPr>
        <w:t>Q2)</w:t>
      </w:r>
      <w:r>
        <w:t xml:space="preserve"> You are designing a poster which prints out numbers with a unique style applied to each</w:t>
      </w:r>
    </w:p>
    <w:p>
      <w:r>
        <w:t>of them. The styling is based on the number of closed paths or holes present in a given</w:t>
      </w:r>
    </w:p>
    <w:p>
      <w:r>
        <w:t>number.</w:t>
      </w:r>
    </w:p>
    <w:p>
      <w:r>
        <w:t>The number of holes that each of the digits from 0 to 9 have are equal to the number of</w:t>
      </w:r>
    </w:p>
    <w:p>
      <w:r>
        <w:t>closed paths in the digit. Their values are:</w:t>
      </w:r>
    </w:p>
    <w:p>
      <w:r>
        <w:t>1, 2, 3, 5, 7 = 0 holes.</w:t>
      </w:r>
    </w:p>
    <w:p>
      <w:r>
        <w:t>0, 4, 6, 9 = 1 hole.</w:t>
      </w:r>
    </w:p>
    <w:p>
      <w:r>
        <w:t>8 = 2 holes.</w:t>
      </w:r>
    </w:p>
    <w:p>
      <w:r>
        <w:t>Given a number, you must determine the sum of the number of holes for all of its digits.</w:t>
      </w:r>
    </w:p>
    <w:p>
      <w:r>
        <w:t>For example, the number 819 has 3 holes.</w:t>
      </w:r>
    </w:p>
    <w:p>
      <w:r>
        <w:t>Complete the program, it must return an integer denoting the total number of holes in</w:t>
      </w:r>
    </w:p>
    <w:p>
      <w:r>
        <w:t>num.</w:t>
      </w:r>
    </w:p>
    <w:p>
      <w:pPr>
        <w:rPr>
          <w:b/>
          <w:bCs/>
        </w:rPr>
      </w:pPr>
      <w:r>
        <w:rPr>
          <w:b/>
          <w:bCs/>
        </w:rPr>
        <w:t>Constraints</w:t>
      </w:r>
    </w:p>
    <w:p>
      <w:r>
        <w:t>1 ≤ num ≤ 109</w:t>
      </w:r>
    </w:p>
    <w:p>
      <w:r>
        <w:t>Input Format For Custom Testing</w:t>
      </w:r>
    </w:p>
    <w:p>
      <w:r>
        <w:t>There is one line of text containing a single integer num, the value to process.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r>
        <w:t>630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r>
        <w:t>2</w:t>
      </w:r>
    </w:p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2748280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7482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OUTPUT:</w:t>
      </w:r>
    </w:p>
    <w:p>
      <w:r>
        <w:drawing>
          <wp:inline distT="0" distB="0" distL="0" distR="0">
            <wp:extent cx="5731510" cy="1167130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1671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rPr>
          <w:b/>
          <w:bCs/>
        </w:rPr>
        <w:t>Q3)</w:t>
      </w:r>
      <w:r>
        <w:t xml:space="preserve"> The problem solvers have found a new Island for coding and named it as Philaland. These</w:t>
      </w:r>
    </w:p>
    <w:p>
      <w:r>
        <w:t>smart people were given a task to make a purchase of items at the Island easier by</w:t>
      </w:r>
    </w:p>
    <w:p>
      <w:r>
        <w:t>distributing various coins with different values. Manish has come up with a solution that if</w:t>
      </w:r>
    </w:p>
    <w:p>
      <w:r>
        <w:t>we make coins category starting from $1 till the maximum price of the item present on</w:t>
      </w:r>
    </w:p>
    <w:p>
      <w:r>
        <w:t>Island, then we can purchase any item easily. He added the following example to prove</w:t>
      </w:r>
    </w:p>
    <w:p>
      <w:r>
        <w:t>his point.</w:t>
      </w:r>
    </w:p>
    <w:p>
      <w:r>
        <w:t>Let’s suppose the maximum price of an item is 5$ then we can make coins of {$1, $2, $3,</w:t>
      </w:r>
    </w:p>
    <w:p>
      <w:r>
        <w:t>$4, $5}to purchase any item ranging from $1 till $5.</w:t>
      </w:r>
    </w:p>
    <w:p>
      <w:r>
        <w:t>Now Manisha, being a keen observer suggested that we could actually minimize the</w:t>
      </w:r>
    </w:p>
    <w:p>
      <w:r>
        <w:t>number of coins required and gave following distribution {$1, $2, $3}. According to him</w:t>
      </w:r>
    </w:p>
    <w:p>
      <w:r>
        <w:t>any item can be purchased one time ranging from $1 to $5. Everyone was impressed with</w:t>
      </w:r>
    </w:p>
    <w:p>
      <w:r>
        <w:t>both of them. Your task is to help Manisha come up with a minimum number of</w:t>
      </w:r>
    </w:p>
    <w:p>
      <w:r>
        <w:t>denominations for any arbitrary max price in Philaland.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r>
        <w:t>Contains an integer N denoting the maximum price of the item present on Philaland.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r>
        <w:t>Print a single line denoting the minimum number of denominations of coins required.</w:t>
      </w:r>
    </w:p>
    <w:p>
      <w:r>
        <w:t>Constraints</w:t>
      </w:r>
    </w:p>
    <w:p>
      <w:r>
        <w:t>1&lt;=T&lt;=100 1&lt;=N&lt;=5000</w:t>
      </w:r>
    </w:p>
    <w:p>
      <w:pPr>
        <w:rPr>
          <w:b/>
          <w:bCs/>
        </w:rPr>
      </w:pPr>
      <w:r>
        <w:rPr>
          <w:b/>
          <w:bCs/>
        </w:rPr>
        <w:t>Sample Input 1:</w:t>
      </w:r>
    </w:p>
    <w:p>
      <w:r>
        <w:t>10</w:t>
      </w:r>
    </w:p>
    <w:p>
      <w:pPr>
        <w:rPr>
          <w:b/>
          <w:bCs/>
        </w:rPr>
      </w:pPr>
      <w:r>
        <w:rPr>
          <w:b/>
          <w:bCs/>
        </w:rPr>
        <w:t>Sample Output 1:</w:t>
      </w:r>
    </w:p>
    <w:p>
      <w:r>
        <w:t>4</w:t>
      </w:r>
    </w:p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2734945"/>
            <wp:effectExtent l="0" t="0" r="0" b="0"/>
            <wp:docPr id="16" name="图片 16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73494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OUTPUT:</w:t>
      </w:r>
    </w:p>
    <w:p>
      <w:r>
        <w:drawing>
          <wp:inline distT="0" distB="0" distL="0" distR="0">
            <wp:extent cx="5731510" cy="1787525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7875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styles" Target="styles.xml"/><Relationship Id="rId10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5</Pages>
  <Words>532</Words>
  <Characters>2312</Characters>
  <Lines>101</Lines>
  <Paragraphs>73</Paragraphs>
  <CharactersWithSpaces>2770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GOWTHAM M</dc:creator>
  <cp:lastModifiedBy>vivo user</cp:lastModifiedBy>
  <cp:revision>6</cp:revision>
  <dcterms:created xsi:type="dcterms:W3CDTF">2025-01-14T02:04:00Z</dcterms:created>
  <dcterms:modified xsi:type="dcterms:W3CDTF">2025-01-16T14:59:24Z</dcterms:modified>
</cp:coreProperties>
</file>