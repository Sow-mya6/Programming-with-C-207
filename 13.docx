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Week 13-1:</w:t>
      </w:r>
    </w:p>
    <w:p>
      <w:r>
        <w:t>--Passing Array and Sting Function</w:t>
      </w:r>
    </w:p>
    <w:p>
      <w:r>
        <w:t>ROLL NO.:241501207</w:t>
      </w:r>
      <w:bookmarkStart w:id="0" w:name="_GoBack"/>
      <w:bookmarkEnd w:id="0"/>
    </w:p>
    <w:p>
      <w:r>
        <w:t>Name: Sowmya R</w:t>
      </w:r>
    </w:p>
    <w:p>
      <w:r>
        <w:drawing>
          <wp:inline distT="0" distB="0" distL="0" distR="0">
            <wp:extent cx="5731510" cy="8763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876300"/>
                    </a:xfrm>
                    <a:prstGeom prst="rect"/>
                    <a:noFill/>
                    <a:ln w="12700" cmpd="sng" cap="flat">
                      <a:noFill/>
                      <a:prstDash val="solid"/>
                      <a:miter/>
                    </a:ln>
                  </pic:spPr>
                </pic:pic>
              </a:graphicData>
            </a:graphic>
          </wp:inline>
        </w:drawing>
      </w:r>
    </w:p>
    <w:p>
      <w:r>
        <w:rPr>
          <w:b/>
          <w:bCs/>
        </w:rPr>
        <w:t>Q1)</w:t>
      </w:r>
      <w:r>
        <w:t xml:space="preserve"> Given an array of numbers, find the index of the smallest array element (the pivot), for which the sums of all elements to the left and to the right are equal. The array may not be reordered.</w:t>
      </w:r>
    </w:p>
    <w:p>
      <w:r>
        <w:t>Example</w:t>
      </w:r>
    </w:p>
    <w:p>
      <w:r>
        <w:t>arr=[1,2,3,4,6]</w:t>
      </w:r>
    </w:p>
    <w:p>
      <w:r>
        <w:t>·         the sum of the first three elements, 1+2+3=6. The value of the last element is 6.</w:t>
      </w:r>
    </w:p>
    <w:p>
      <w:r>
        <w:t>·        Using zero based indexing, arr[3]=4 is the pivot between the two subarrays.</w:t>
      </w:r>
    </w:p>
    <w:p>
      <w:r>
        <w:t>·         The index of the pivot is 3.</w:t>
      </w:r>
    </w:p>
    <w:p>
      <w:r>
        <w:t>Function Description</w:t>
      </w:r>
    </w:p>
    <w:p>
      <w:r>
        <w:t>Complete the function balancedSum in the editor below.</w:t>
      </w:r>
    </w:p>
    <w:p>
      <w:r>
        <w:t>balancedSum has the following parameter(s):</w:t>
      </w:r>
    </w:p>
    <w:p>
      <w:r>
        <w:t>int arr[n]:  an array of integers</w:t>
      </w:r>
    </w:p>
    <w:p>
      <w:r>
        <w:t>Returns:</w:t>
      </w:r>
    </w:p>
    <w:p>
      <w:r>
        <w:t>int: an integer representing the index of the pivot</w:t>
      </w:r>
    </w:p>
    <w:p>
      <w:pPr>
        <w:rPr>
          <w:b/>
          <w:bCs/>
        </w:rPr>
      </w:pPr>
      <w:r>
        <w:rPr>
          <w:b/>
          <w:bCs/>
        </w:rPr>
        <w:t>Constraints</w:t>
      </w:r>
    </w:p>
    <w:p>
      <w:r>
        <w:t>·         3 ≤ n ≤ 105</w:t>
      </w:r>
    </w:p>
    <w:p>
      <w:r>
        <w:t>·         1 ≤ arr[i] ≤ 2 × 104, where 0 ≤ i &lt; n</w:t>
      </w:r>
    </w:p>
    <w:p>
      <w:r>
        <w:t>·         It is guaranteed that a solution always exists.</w:t>
      </w:r>
    </w:p>
    <w:p>
      <w:pPr>
        <w:rPr>
          <w:b/>
          <w:bCs/>
        </w:rPr>
      </w:pPr>
      <w:r>
        <w:rPr>
          <w:b/>
          <w:bCs/>
        </w:rPr>
        <w:t>Input Format for Custom Testing</w:t>
      </w:r>
    </w:p>
    <w:p>
      <w:r>
        <w:t>Input from stdin will be processed as follows and passed to the function.</w:t>
      </w:r>
    </w:p>
    <w:p>
      <w:r>
        <w:t>The first line contains an integer n, the size of the array arr.</w:t>
      </w:r>
    </w:p>
    <w:p>
      <w:r>
        <w:t>Each of the next n lines contains an integer, arr[i], where 0 ≤ i &lt; n.</w:t>
      </w:r>
    </w:p>
    <w:p>
      <w:r>
        <w:t>Sample Case 0</w:t>
      </w:r>
    </w:p>
    <w:p>
      <w:pPr>
        <w:rPr>
          <w:b/>
          <w:bCs/>
        </w:rPr>
      </w:pPr>
      <w:r>
        <w:rPr>
          <w:b/>
          <w:bCs/>
        </w:rPr>
        <w:t>Sample Input 0</w:t>
      </w:r>
    </w:p>
    <w:p>
      <w:r>
        <w:t>STDIN     Function Parameters</w:t>
      </w:r>
    </w:p>
    <w:p>
      <w:r>
        <w:t>-----     -------------------</w:t>
      </w:r>
    </w:p>
    <w:p>
      <w:r>
        <w:t>4      →  arr[] size n = 4</w:t>
      </w:r>
    </w:p>
    <w:p>
      <w:r>
        <w:t>1      →  arr = [1, 2, 3, 3]</w:t>
      </w:r>
    </w:p>
    <w:p>
      <w:r>
        <w:t>2</w:t>
      </w:r>
    </w:p>
    <w:p>
      <w:r>
        <w:t>3</w:t>
      </w:r>
    </w:p>
    <w:p>
      <w:r>
        <w:t>3</w:t>
      </w:r>
    </w:p>
    <w:p>
      <w:pPr>
        <w:rPr>
          <w:b/>
          <w:bCs/>
        </w:rPr>
      </w:pPr>
      <w:r>
        <w:rPr>
          <w:b/>
          <w:bCs/>
        </w:rPr>
        <w:t>Sample Output 0</w:t>
      </w:r>
    </w:p>
    <w:p>
      <w:r>
        <w:t>2</w:t>
      </w:r>
    </w:p>
    <w:p>
      <w:pPr>
        <w:rPr>
          <w:b/>
          <w:bCs/>
        </w:rPr>
      </w:pPr>
      <w:r>
        <w:rPr>
          <w:b/>
          <w:bCs/>
        </w:rPr>
        <w:t>Explanation 0</w:t>
      </w:r>
    </w:p>
    <w:p>
      <w:r>
        <w:t>·         The sum of the first two elements, 1+2=3. The value of the last element is 3.</w:t>
      </w:r>
    </w:p>
    <w:p>
      <w:r>
        <w:t>·         Using zero based indexing, arr[2]=3 is the pivot between the two subarrays.</w:t>
      </w:r>
    </w:p>
    <w:p>
      <w:r>
        <w:t>·         The index of the pivot is 2.</w:t>
      </w:r>
    </w:p>
    <w:p>
      <w:r>
        <w:t>Sample Case 1</w:t>
      </w:r>
    </w:p>
    <w:p>
      <w:pPr>
        <w:rPr>
          <w:b/>
          <w:bCs/>
        </w:rPr>
      </w:pPr>
      <w:r>
        <w:rPr>
          <w:b/>
          <w:bCs/>
        </w:rPr>
        <w:t>Sample Input 1</w:t>
      </w:r>
    </w:p>
    <w:p>
      <w:r>
        <w:t>STDIN     Function Parameters</w:t>
      </w:r>
    </w:p>
    <w:p>
      <w:r>
        <w:t>-----     -------------------</w:t>
      </w:r>
    </w:p>
    <w:p>
      <w:r>
        <w:t>3      →  arr[] size n = 3</w:t>
      </w:r>
    </w:p>
    <w:p>
      <w:r>
        <w:t>1      →  arr = [1, 2, 1]</w:t>
      </w:r>
    </w:p>
    <w:p>
      <w:r>
        <w:t>2</w:t>
      </w:r>
    </w:p>
    <w:p>
      <w:r>
        <w:t>1</w:t>
      </w:r>
    </w:p>
    <w:p>
      <w:pPr>
        <w:rPr>
          <w:b/>
          <w:bCs/>
        </w:rPr>
      </w:pPr>
      <w:r>
        <w:rPr>
          <w:b/>
          <w:bCs/>
        </w:rPr>
        <w:t>Sample Output 1</w:t>
      </w:r>
    </w:p>
    <w:p>
      <w:r>
        <w:t>1</w:t>
      </w:r>
    </w:p>
    <w:p>
      <w:pPr>
        <w:rPr>
          <w:b/>
          <w:bCs/>
        </w:rPr>
      </w:pPr>
      <w:r>
        <w:rPr>
          <w:b/>
          <w:bCs/>
        </w:rPr>
        <w:t>Explanation 1</w:t>
      </w:r>
    </w:p>
    <w:p>
      <w:r>
        <w:t>·         The first and last elements are equal to 1.</w:t>
      </w:r>
    </w:p>
    <w:p>
      <w:r>
        <w:t>·         Using zero based indexing, arr[1]=2 is the pivot between the two subarrays.</w:t>
      </w:r>
    </w:p>
    <w:p>
      <w:r>
        <w:t>·         The index of the pivot is 1.</w:t>
      </w:r>
    </w:p>
    <w:p/>
    <w:p/>
    <w:p/>
    <w:p/>
    <w:p/>
    <w:p>
      <w:pPr>
        <w:rPr>
          <w:b/>
          <w:bCs/>
        </w:rPr>
      </w:pPr>
      <w:r>
        <w:rPr>
          <w:b/>
          <w:bCs/>
        </w:rPr>
        <w:t>Code:</w:t>
      </w:r>
      <w:r>
        <w:rPr>
          <w:b/>
          <w:bCs/>
        </w:rPr>
        <w:drawing>
          <wp:inline distT="0" distB="0" distL="0" distR="0">
            <wp:extent cx="6179820" cy="3832859"/>
            <wp:effectExtent l="0" t="0" r="0" b="0"/>
            <wp:docPr id="4" name="图片 4" descr="A screenshot of a computer program&#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179820" cy="3832859"/>
                    </a:xfrm>
                    <a:prstGeom prst="rect"/>
                    <a:noFill/>
                    <a:ln w="12700" cmpd="sng" cap="flat">
                      <a:noFill/>
                      <a:prstDash val="solid"/>
                      <a:miter/>
                    </a:ln>
                  </pic:spPr>
                </pic:pic>
              </a:graphicData>
            </a:graphic>
          </wp:inline>
        </w:drawing>
      </w:r>
    </w:p>
    <w:p/>
    <w:p/>
    <w:p>
      <w:r>
        <w:t>OUTPUT:</w:t>
      </w:r>
    </w:p>
    <w:p>
      <w:r>
        <w:drawing>
          <wp:inline distT="0" distB="0" distL="0" distR="0">
            <wp:extent cx="5731510" cy="106616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1066165"/>
                    </a:xfrm>
                    <a:prstGeom prst="rect"/>
                    <a:noFill/>
                    <a:ln w="12700" cmpd="sng" cap="flat">
                      <a:noFill/>
                      <a:prstDash val="solid"/>
                      <a:miter/>
                    </a:ln>
                  </pic:spPr>
                </pic:pic>
              </a:graphicData>
            </a:graphic>
          </wp:inline>
        </w:drawing>
      </w:r>
    </w:p>
    <w:p/>
    <w:p/>
    <w:p>
      <w:r>
        <w:rPr>
          <w:b/>
          <w:bCs/>
        </w:rPr>
        <w:t>Q2)</w:t>
      </w:r>
      <w:r>
        <w:t xml:space="preserve"> Calculate the sum of an array of integers.</w:t>
      </w:r>
    </w:p>
    <w:p>
      <w:r>
        <w:t>Example</w:t>
      </w:r>
    </w:p>
    <w:p>
      <w:r>
        <w:t>numbers = [3, 13, 4, 11, 9]</w:t>
      </w:r>
    </w:p>
    <w:p>
      <w:r>
        <w:t>The sum is 3 + 13 + 4 + 11 + 9 = 40.</w:t>
      </w:r>
    </w:p>
    <w:p>
      <w:r>
        <w:t>Function Description</w:t>
      </w:r>
    </w:p>
    <w:p>
      <w:r>
        <w:t>Complete the function arraySum in the editor below</w:t>
      </w:r>
    </w:p>
    <w:p>
      <w:r>
        <w:t>arraySum has the following parameter(s):</w:t>
      </w:r>
    </w:p>
    <w:p>
      <w:r>
        <w:t>int numbers[n]: an array of integers</w:t>
      </w:r>
    </w:p>
    <w:p>
      <w:r>
        <w:t>Returns</w:t>
      </w:r>
    </w:p>
    <w:p>
      <w:r>
        <w:t>int: integer sum of the numbers array</w:t>
      </w:r>
    </w:p>
    <w:p>
      <w:pPr>
        <w:rPr>
          <w:b/>
          <w:bCs/>
        </w:rPr>
      </w:pPr>
      <w:r>
        <w:rPr>
          <w:b/>
          <w:bCs/>
        </w:rPr>
        <w:t>Constraints</w:t>
      </w:r>
    </w:p>
    <w:p>
      <w:r>
        <w:t>1 ≤ n ≤ 104</w:t>
      </w:r>
    </w:p>
    <w:p>
      <w:r>
        <w:t>1 ≤ numbers[i] ≤ 104</w:t>
      </w:r>
    </w:p>
    <w:p>
      <w:r>
        <w:t>Input Format for Custom Testing</w:t>
      </w:r>
    </w:p>
    <w:p>
      <w:r>
        <w:t>Input from stdin will be processed as follows and passed to the function.</w:t>
      </w:r>
    </w:p>
    <w:p>
      <w:r>
        <w:t>The first line contains an integer n, the size of the array numbers.</w:t>
      </w:r>
    </w:p>
    <w:p>
      <w:r>
        <w:t>Each of the next n lines contains an integer numbers[i] where 0 ≤ i &lt; n.</w:t>
      </w:r>
    </w:p>
    <w:p>
      <w:r>
        <w:t>Sample Case 0</w:t>
      </w:r>
    </w:p>
    <w:p>
      <w:pPr>
        <w:rPr>
          <w:b/>
          <w:bCs/>
        </w:rPr>
      </w:pPr>
      <w:r>
        <w:rPr>
          <w:b/>
          <w:bCs/>
        </w:rPr>
        <w:t>Sample Input 0</w:t>
      </w:r>
    </w:p>
    <w:p>
      <w:r>
        <w:t>STDIN      Function</w:t>
      </w:r>
    </w:p>
    <w:p>
      <w:r>
        <w:t>-----      --------</w:t>
      </w:r>
    </w:p>
    <w:p>
      <w:r>
        <w:t>5      →   numbers[] size n = 5</w:t>
      </w:r>
    </w:p>
    <w:p>
      <w:r>
        <w:t>1      →   numbers = [1, 2, 3, 4, 5]</w:t>
      </w:r>
    </w:p>
    <w:p>
      <w:r>
        <w:t>2</w:t>
      </w:r>
    </w:p>
    <w:p>
      <w:r>
        <w:t>3</w:t>
      </w:r>
    </w:p>
    <w:p>
      <w:r>
        <w:t>4</w:t>
      </w:r>
    </w:p>
    <w:p>
      <w:r>
        <w:t>5</w:t>
      </w:r>
    </w:p>
    <w:p>
      <w:pPr>
        <w:rPr>
          <w:b/>
          <w:bCs/>
        </w:rPr>
      </w:pPr>
      <w:r>
        <w:rPr>
          <w:b/>
          <w:bCs/>
        </w:rPr>
        <w:t>Sample Output 0</w:t>
      </w:r>
    </w:p>
    <w:p>
      <w:r>
        <w:t>15</w:t>
      </w:r>
    </w:p>
    <w:p>
      <w:pPr>
        <w:rPr>
          <w:b/>
          <w:bCs/>
        </w:rPr>
      </w:pPr>
      <w:r>
        <w:rPr>
          <w:b/>
          <w:bCs/>
        </w:rPr>
        <w:t>Explanation 0</w:t>
      </w:r>
    </w:p>
    <w:p>
      <w:r>
        <w:t>1 + 2 + 3 + 4 + 5 = 15.</w:t>
      </w:r>
    </w:p>
    <w:p>
      <w:r>
        <w:t>Sample Case 1</w:t>
      </w:r>
    </w:p>
    <w:p>
      <w:pPr>
        <w:rPr>
          <w:b/>
          <w:bCs/>
        </w:rPr>
      </w:pPr>
      <w:r>
        <w:rPr>
          <w:b/>
          <w:bCs/>
        </w:rPr>
        <w:t>Sample Input 1</w:t>
      </w:r>
    </w:p>
    <w:p>
      <w:r>
        <w:t>STDIN      Function</w:t>
      </w:r>
    </w:p>
    <w:p>
      <w:r>
        <w:t>-----      --------</w:t>
      </w:r>
    </w:p>
    <w:p>
      <w:r>
        <w:t>2      →   numbers[] size n = 2</w:t>
      </w:r>
    </w:p>
    <w:p>
      <w:r>
        <w:t>12     →   numbers = [12, 12]</w:t>
      </w:r>
    </w:p>
    <w:p>
      <w:r>
        <w:t>12</w:t>
      </w:r>
    </w:p>
    <w:p>
      <w:pPr>
        <w:rPr>
          <w:b/>
          <w:bCs/>
        </w:rPr>
      </w:pPr>
      <w:r>
        <w:rPr>
          <w:b/>
          <w:bCs/>
        </w:rPr>
        <w:t>Sample Output 1</w:t>
      </w:r>
    </w:p>
    <w:p>
      <w:r>
        <w:t>24</w:t>
      </w:r>
    </w:p>
    <w:p>
      <w:pPr>
        <w:rPr>
          <w:b/>
          <w:bCs/>
        </w:rPr>
      </w:pPr>
      <w:r>
        <w:rPr>
          <w:b/>
          <w:bCs/>
        </w:rPr>
        <w:t>Explanation 1</w:t>
      </w:r>
    </w:p>
    <w:p>
      <w:r>
        <w:t>12 + 12 = 24.</w:t>
      </w:r>
    </w:p>
    <w:p/>
    <w:p>
      <w:pPr>
        <w:rPr>
          <w:b/>
          <w:bCs/>
        </w:rPr>
      </w:pPr>
      <w:r>
        <w:rPr>
          <w:b/>
          <w:bCs/>
        </w:rPr>
        <w:t>Code:</w:t>
      </w:r>
      <w:r>
        <w:rPr>
          <w:b/>
          <w:bCs/>
        </w:rPr>
        <w:drawing>
          <wp:inline distT="0" distB="0" distL="0" distR="0">
            <wp:extent cx="6156960" cy="3375660"/>
            <wp:effectExtent l="0" t="0" r="0" b="0"/>
            <wp:docPr id="10" name="图片 10" descr="A screenshot of a computer program&#10;&#10;Description automatically generated"/>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6156960" cy="3375660"/>
                    </a:xfrm>
                    <a:prstGeom prst="rect"/>
                    <a:noFill/>
                    <a:ln w="12700" cmpd="sng" cap="flat">
                      <a:noFill/>
                      <a:prstDash val="solid"/>
                      <a:miter/>
                    </a:ln>
                  </pic:spPr>
                </pic:pic>
              </a:graphicData>
            </a:graphic>
          </wp:inline>
        </w:drawing>
      </w:r>
    </w:p>
    <w:p/>
    <w:p>
      <w:r>
        <w:t>OUTPUT:</w:t>
      </w:r>
    </w:p>
    <w:p/>
    <w:p>
      <w:r>
        <w:drawing>
          <wp:inline distT="0" distB="0" distL="0" distR="0">
            <wp:extent cx="5935980" cy="1341119"/>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935980" cy="1341119"/>
                    </a:xfrm>
                    <a:prstGeom prst="rect"/>
                    <a:noFill/>
                    <a:ln w="12700" cmpd="sng" cap="flat">
                      <a:noFill/>
                      <a:prstDash val="solid"/>
                      <a:miter/>
                    </a:ln>
                  </pic:spPr>
                </pic:pic>
              </a:graphicData>
            </a:graphic>
          </wp:inline>
        </w:drawing>
      </w:r>
    </w:p>
    <w:p/>
    <w:p/>
    <w:p/>
    <w:p/>
    <w:p>
      <w:r>
        <w:rPr>
          <w:b/>
          <w:bCs/>
        </w:rPr>
        <w:t>Q3)</w:t>
      </w:r>
      <w:r>
        <w:t xml:space="preserve"> Given an array of n integers, rearrange them so that the sum of the absolute differences of all adjacent elements is minimized. Then, compute the sum of those absolute differences. </w:t>
      </w:r>
    </w:p>
    <w:p>
      <w:pPr>
        <w:rPr>
          <w:b/>
          <w:bCs/>
        </w:rPr>
      </w:pPr>
      <w:r>
        <w:rPr>
          <w:b/>
          <w:bCs/>
        </w:rPr>
        <w:t>Example</w:t>
      </w:r>
    </w:p>
    <w:p>
      <w:r>
        <w:t xml:space="preserve"> n = 5 arr = [1, 3, 3, 2, 4] </w:t>
      </w:r>
    </w:p>
    <w:p>
      <w:r>
        <w:t xml:space="preserve">If the list is rearranged as arr' = [1, 2, 3, 3, 4], the absolute differences are |1 - 2| = 1, |2 - 3| = 1, |3 - 3| = 0, |3 - 4| = 1. The sum of those differences is 1 + 1 + 0 + 1 = 3. </w:t>
      </w:r>
    </w:p>
    <w:p>
      <w:pPr>
        <w:rPr>
          <w:b/>
          <w:bCs/>
        </w:rPr>
      </w:pPr>
      <w:r>
        <w:rPr>
          <w:b/>
          <w:bCs/>
        </w:rPr>
        <w:t xml:space="preserve">Function Description </w:t>
      </w:r>
    </w:p>
    <w:p>
      <w:r>
        <w:t xml:space="preserve">Complete the function minDiff in the editor below. </w:t>
      </w:r>
    </w:p>
    <w:p>
      <w:pPr>
        <w:rPr>
          <w:b/>
          <w:bCs/>
        </w:rPr>
      </w:pPr>
      <w:r>
        <w:rPr>
          <w:b/>
          <w:bCs/>
        </w:rPr>
        <w:t xml:space="preserve">minDiff has the following parameter: </w:t>
      </w:r>
    </w:p>
    <w:p>
      <w:r>
        <w:t xml:space="preserve">arr: an integer array </w:t>
      </w:r>
    </w:p>
    <w:p>
      <w:r>
        <w:rPr>
          <w:b/>
          <w:bCs/>
        </w:rPr>
        <w:t>Returns</w:t>
      </w:r>
      <w:r>
        <w:t xml:space="preserve">: </w:t>
      </w:r>
    </w:p>
    <w:p>
      <w:r>
        <w:t xml:space="preserve">int: the sum of the absolute differences of adjacent elements </w:t>
      </w:r>
    </w:p>
    <w:p>
      <w:pPr>
        <w:rPr>
          <w:b/>
          <w:bCs/>
        </w:rPr>
      </w:pPr>
      <w:r>
        <w:rPr>
          <w:b/>
          <w:bCs/>
        </w:rPr>
        <w:t xml:space="preserve">Constraints </w:t>
      </w:r>
    </w:p>
    <w:p>
      <w:r>
        <w:t xml:space="preserve">2 ≤ n ≤105 </w:t>
      </w:r>
    </w:p>
    <w:p>
      <w:r>
        <w:t xml:space="preserve">0 ≤ arr[i] ≤ 109, where 0 ≤ i &lt; n </w:t>
      </w:r>
    </w:p>
    <w:p>
      <w:pPr>
        <w:rPr>
          <w:b/>
          <w:bCs/>
        </w:rPr>
      </w:pPr>
      <w:r>
        <w:rPr>
          <w:b/>
          <w:bCs/>
        </w:rPr>
        <w:t xml:space="preserve">Input Format For Custom Testing </w:t>
      </w:r>
    </w:p>
    <w:p>
      <w:r>
        <w:t>The first line of input contains an integer, n, the size of arr.</w:t>
      </w:r>
    </w:p>
    <w:p>
      <w:r>
        <w:t xml:space="preserve">Each of the following n lines contains an integer that describes arr[i] (where 0 ≤ i &lt; n) . </w:t>
      </w:r>
    </w:p>
    <w:p>
      <w:pPr>
        <w:rPr>
          <w:b/>
          <w:bCs/>
        </w:rPr>
      </w:pPr>
      <w:r>
        <w:rPr>
          <w:b/>
          <w:bCs/>
        </w:rPr>
        <w:t>Sample Case 0</w:t>
      </w:r>
    </w:p>
    <w:p>
      <w:r>
        <w:t xml:space="preserve"> Sample Input For Custom Testing </w:t>
      </w:r>
    </w:p>
    <w:p>
      <w:r>
        <w:t xml:space="preserve">STDIN    Function </w:t>
      </w:r>
    </w:p>
    <w:p>
      <w:r>
        <w:t>-----        --------</w:t>
      </w:r>
    </w:p>
    <w:p>
      <w:r>
        <w:t xml:space="preserve"> 5    → arr[] size n = 5</w:t>
      </w:r>
    </w:p>
    <w:p>
      <w:r>
        <w:t xml:space="preserve"> 5   → arr[] = [5, 1, 3, 7, 3] </w:t>
      </w:r>
    </w:p>
    <w:p>
      <w:r>
        <w:t xml:space="preserve">1 </w:t>
      </w:r>
    </w:p>
    <w:p>
      <w:r>
        <w:t xml:space="preserve">3 </w:t>
      </w:r>
    </w:p>
    <w:p>
      <w:r>
        <w:t xml:space="preserve">7 </w:t>
      </w:r>
    </w:p>
    <w:p>
      <w:r>
        <w:t xml:space="preserve">3 </w:t>
      </w:r>
    </w:p>
    <w:p>
      <w:pPr>
        <w:rPr>
          <w:b/>
          <w:bCs/>
        </w:rPr>
      </w:pPr>
      <w:r>
        <w:rPr>
          <w:b/>
          <w:bCs/>
        </w:rPr>
        <w:t xml:space="preserve">Sample Output </w:t>
      </w:r>
    </w:p>
    <w:p>
      <w:r>
        <w:t xml:space="preserve">6 </w:t>
      </w:r>
    </w:p>
    <w:p>
      <w:pPr>
        <w:rPr>
          <w:b/>
          <w:bCs/>
        </w:rPr>
      </w:pPr>
      <w:r>
        <w:rPr>
          <w:b/>
          <w:bCs/>
        </w:rPr>
        <w:t xml:space="preserve">Explanation </w:t>
      </w:r>
    </w:p>
    <w:p>
      <w:r>
        <w:t xml:space="preserve">n = 5 arr = [5, 1, 3, 7, 3] </w:t>
      </w:r>
    </w:p>
    <w:p>
      <w:r>
        <w:t>If arr is rearranged as arr' = [1, 3, 3, 5, 7], the differences are minimized.</w:t>
      </w:r>
    </w:p>
    <w:p>
      <w:r>
        <w:t xml:space="preserve">The final answer is |1 - 3| + |3 - 3| + |3 - 5| + |5 - 7| = 6. </w:t>
      </w:r>
    </w:p>
    <w:p>
      <w:r>
        <w:t xml:space="preserve">Sample Case 1 Sample Input For Custom Testing </w:t>
      </w:r>
    </w:p>
    <w:p>
      <w:r>
        <w:t>STDIN Function</w:t>
      </w:r>
    </w:p>
    <w:p>
      <w:r>
        <w:t xml:space="preserve"> ----- -------- </w:t>
      </w:r>
    </w:p>
    <w:p>
      <w:r>
        <w:t>2 → arr[] size n = 2</w:t>
      </w:r>
    </w:p>
    <w:p>
      <w:r>
        <w:t xml:space="preserve">3 → arr[] = [3, 2] </w:t>
      </w:r>
    </w:p>
    <w:p>
      <w:r>
        <w:t xml:space="preserve">2 </w:t>
      </w:r>
    </w:p>
    <w:p>
      <w:pPr>
        <w:rPr>
          <w:b/>
          <w:bCs/>
        </w:rPr>
      </w:pPr>
      <w:r>
        <w:rPr>
          <w:b/>
          <w:bCs/>
        </w:rPr>
        <w:t xml:space="preserve">Sample Output </w:t>
      </w:r>
    </w:p>
    <w:p>
      <w:r>
        <w:t>1</w:t>
      </w:r>
    </w:p>
    <w:p>
      <w:pPr>
        <w:rPr>
          <w:b/>
          <w:bCs/>
        </w:rPr>
      </w:pPr>
      <w:r>
        <w:rPr>
          <w:b/>
          <w:bCs/>
        </w:rPr>
        <w:t xml:space="preserve">Explanation </w:t>
      </w:r>
    </w:p>
    <w:p>
      <w:r>
        <w:t xml:space="preserve">n = 2 arr = [3, 2] </w:t>
      </w:r>
    </w:p>
    <w:p>
      <w:r>
        <w:t xml:space="preserve">There is no need to rearrange because there are only two elements. </w:t>
      </w:r>
    </w:p>
    <w:p>
      <w:r>
        <w:t>The final answer is |3 - 2| = 1.</w:t>
      </w:r>
    </w:p>
    <w:p>
      <w:pPr>
        <w:rPr>
          <w:b/>
          <w:bCs/>
        </w:rPr>
      </w:pPr>
      <w:r>
        <w:rPr>
          <w:b/>
          <w:bCs/>
        </w:rPr>
        <w:t>Code:</w:t>
      </w:r>
      <w:r>
        <w:rPr>
          <w:b/>
          <w:bCs/>
        </w:rPr>
        <w:drawing>
          <wp:inline distT="0" distB="0" distL="0" distR="0">
            <wp:extent cx="5882640" cy="3368040"/>
            <wp:effectExtent l="0" t="0" r="0" b="0"/>
            <wp:docPr id="16" name="图片 16" descr="A screenshot of a computer program&#10;&#10;Description automatically generated"/>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882640" cy="3368040"/>
                    </a:xfrm>
                    <a:prstGeom prst="rect"/>
                    <a:noFill/>
                    <a:ln w="12700" cmpd="sng" cap="flat">
                      <a:noFill/>
                      <a:prstDash val="solid"/>
                      <a:miter/>
                    </a:ln>
                  </pic:spPr>
                </pic:pic>
              </a:graphicData>
            </a:graphic>
          </wp:inline>
        </w:drawing>
      </w:r>
    </w:p>
    <w:p/>
    <w:p/>
    <w:p/>
    <w:p/>
    <w:p>
      <w:r>
        <w:t>OUTPUT:</w:t>
      </w:r>
    </w:p>
    <w:p/>
    <w:p>
      <w:r>
        <w:drawing>
          <wp:inline distT="0" distB="0" distL="0" distR="0">
            <wp:extent cx="5867400" cy="142494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867400" cy="1424940"/>
                    </a:xfrm>
                    <a:prstGeom prst="rect"/>
                    <a:noFill/>
                    <a:ln w="12700" cmpd="sng" cap="flat">
                      <a:noFill/>
                      <a:prstDash val="solid"/>
                      <a:miter/>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styles" Target="styles.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8</Pages>
  <Words>861</Words>
  <Characters>3309</Characters>
  <Lines>176</Lines>
  <Paragraphs>145</Paragraphs>
  <CharactersWithSpaces>4260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GOWTHAM M</dc:creator>
  <cp:lastModifiedBy>vivo user</cp:lastModifiedBy>
  <cp:revision>1</cp:revision>
  <dcterms:created xsi:type="dcterms:W3CDTF">2025-01-14T05:49:00Z</dcterms:created>
  <dcterms:modified xsi:type="dcterms:W3CDTF">2025-01-16T15:06:45Z</dcterms:modified>
</cp:coreProperties>
</file>