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5 – 2:</w:t>
      </w:r>
    </w:p>
    <w:p>
      <w:r>
        <w:t>--Nested Loops – while sand for , Jumps Loops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76962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769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Q1)</w:t>
      </w:r>
      <w:r>
        <w:t xml:space="preserve"> The k-digit number N is an Armstrong number if and only if the k-th power of each digit</w:t>
      </w:r>
    </w:p>
    <w:p>
      <w:r>
        <w:t>sums to N.</w:t>
      </w:r>
    </w:p>
    <w:p>
      <w:r>
        <w:t>Given a positive integer N, return true if and only if it is an Armstrong number.</w:t>
      </w:r>
    </w:p>
    <w:p>
      <w:r>
        <w:rPr>
          <w:b/>
          <w:bCs/>
        </w:rPr>
        <w:t>Note</w:t>
      </w:r>
      <w:r>
        <w:t xml:space="preserve">: </w:t>
      </w:r>
    </w:p>
    <w:p>
      <w:r>
        <w:t>1 &lt;= N &lt;= 10^8</w:t>
      </w:r>
    </w:p>
    <w:p>
      <w:r>
        <w:t>Hint: 153 is a 3-digit number, and 153 = 1^3 + 5^3 + 3^3.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r>
        <w:t>153</w:t>
      </w:r>
    </w:p>
    <w:p>
      <w:r>
        <w:rPr>
          <w:b/>
          <w:bCs/>
        </w:rPr>
        <w:t>Sample Output</w:t>
      </w:r>
      <w:r>
        <w:t>:</w:t>
      </w:r>
    </w:p>
    <w:p>
      <w:r>
        <w:t>true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r>
        <w:t>123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r>
        <w:t>false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r>
        <w:t>1634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r>
        <w:t>True</w:t>
      </w:r>
    </w:p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05562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055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>
      <w:r>
        <w:drawing>
          <wp:inline distT="0" distB="0" distL="0" distR="0">
            <wp:extent cx="5731510" cy="141097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4109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Q2)</w:t>
      </w:r>
      <w:r>
        <w:t xml:space="preserve"> Take a number, reverse it and add it to the original number until the obtained number is</w:t>
      </w:r>
    </w:p>
    <w:p>
      <w:r>
        <w:t>a palindrome.</w:t>
      </w:r>
    </w:p>
    <w:p>
      <w:r>
        <w:t>Constraints</w:t>
      </w:r>
    </w:p>
    <w:p>
      <w:r>
        <w:t>1&lt;=num&lt;=99999999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32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55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r>
        <w:t>789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r>
        <w:t>66066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84048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8404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4976291" cy="1653683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6291" cy="165368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Q3)</w:t>
      </w:r>
      <w:r>
        <w:t xml:space="preserve"> A number is considered lucky if it contains either 3 or 4 or 3 and 4 both in it. Write a</w:t>
      </w:r>
    </w:p>
    <w:p>
      <w:r>
        <w:t>program to print the nth lucky number. Example, 1st lucky number is 3, and 2nd lucky</w:t>
      </w:r>
    </w:p>
    <w:p>
      <w:r>
        <w:t>number is 4 and 3rd lucky number is 33 and 4th lucky number is 34 and so on. Note that</w:t>
      </w:r>
    </w:p>
    <w:p>
      <w:r>
        <w:t>13, 40 etc., are not lucky as they have other numbers in it.</w:t>
      </w:r>
    </w:p>
    <w:p>
      <w:r>
        <w:t>The program should accept a number 'n' as input and display the nth lucky number as</w:t>
      </w:r>
    </w:p>
    <w:p>
      <w:r>
        <w:t>output.</w:t>
      </w:r>
    </w:p>
    <w:p>
      <w:pPr>
        <w:rPr>
          <w:b/>
          <w:bCs/>
        </w:rPr>
      </w:pPr>
      <w:r>
        <w:rPr>
          <w:b/>
          <w:bCs/>
        </w:rPr>
        <w:t>Sample Input 1:</w:t>
      </w:r>
    </w:p>
    <w:p>
      <w:r>
        <w:t>3</w:t>
      </w:r>
    </w:p>
    <w:p>
      <w:pPr>
        <w:rPr>
          <w:b/>
          <w:bCs/>
        </w:rPr>
      </w:pPr>
      <w:r>
        <w:rPr>
          <w:b/>
          <w:bCs/>
        </w:rPr>
        <w:t>Sample Output 1:</w:t>
      </w:r>
    </w:p>
    <w:p>
      <w:r>
        <w:t>33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4061459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0614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18745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233</Words>
  <Characters>950</Characters>
  <Lines>70</Lines>
  <Paragraphs>50</Paragraphs>
  <CharactersWithSpaces>1135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1</cp:revision>
  <dcterms:created xsi:type="dcterms:W3CDTF">2025-01-14T02:45:00Z</dcterms:created>
  <dcterms:modified xsi:type="dcterms:W3CDTF">2025-01-16T15:01:23Z</dcterms:modified>
</cp:coreProperties>
</file>