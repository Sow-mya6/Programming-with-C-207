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Week 5 – 1:</w:t>
      </w:r>
    </w:p>
    <w:p>
      <w:r>
        <w:t>--Nested Loops – while sand for , Jumps Loops</w:t>
      </w:r>
    </w:p>
    <w:p>
      <w:r>
        <w:t>ROLL NO.:241501207</w:t>
      </w:r>
      <w:bookmarkStart w:id="0" w:name="_GoBack"/>
      <w:bookmarkEnd w:id="0"/>
    </w:p>
    <w:p>
      <w:r>
        <w:t>Name: Sowmya R</w:t>
      </w:r>
    </w:p>
    <w:p>
      <w:r>
        <w:drawing>
          <wp:inline distT="0" distB="0" distL="0" distR="0">
            <wp:extent cx="5731510" cy="83820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8382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Q1) Write a program that prints a simple chessboard.</w:t>
      </w:r>
    </w:p>
    <w:p>
      <w:pPr>
        <w:rPr>
          <w:b/>
          <w:bCs/>
        </w:rPr>
      </w:pPr>
      <w:r>
        <w:rPr>
          <w:b/>
          <w:bCs/>
        </w:rPr>
        <w:t>Input format:</w:t>
      </w:r>
    </w:p>
    <w:p>
      <w:r>
        <w:t>The first line contains the number of inputs T.</w:t>
      </w:r>
    </w:p>
    <w:p>
      <w:r>
        <w:t>The lines after that contain a different value for size of the chessboard</w:t>
      </w:r>
    </w:p>
    <w:p>
      <w:pPr>
        <w:rPr>
          <w:b/>
          <w:bCs/>
        </w:rPr>
      </w:pPr>
      <w:r>
        <w:rPr>
          <w:b/>
          <w:bCs/>
        </w:rPr>
        <w:t>Output format:</w:t>
      </w:r>
    </w:p>
    <w:p>
      <w:r>
        <w:t>Print a chessboard of dimensions size * size.</w:t>
      </w:r>
    </w:p>
    <w:p>
      <w:r>
        <w:t>Print W for white spaces and B for black spaces.</w:t>
      </w:r>
    </w:p>
    <w:p>
      <w:pPr>
        <w:rPr>
          <w:b/>
          <w:bCs/>
        </w:rPr>
      </w:pPr>
      <w:r>
        <w:rPr>
          <w:b/>
          <w:bCs/>
        </w:rPr>
        <w:t>Sample Input:</w:t>
      </w:r>
    </w:p>
    <w:p>
      <w:r>
        <w:t>2</w:t>
      </w:r>
    </w:p>
    <w:p>
      <w:r>
        <w:t>3</w:t>
      </w:r>
    </w:p>
    <w:p>
      <w:r>
        <w:t>5</w:t>
      </w:r>
    </w:p>
    <w:p>
      <w:pPr>
        <w:rPr>
          <w:b/>
          <w:bCs/>
        </w:rPr>
      </w:pPr>
      <w:r>
        <w:rPr>
          <w:b/>
          <w:bCs/>
        </w:rPr>
        <w:t>Sample Output:</w:t>
      </w:r>
    </w:p>
    <w:p>
      <w:r>
        <w:t>WBW</w:t>
      </w:r>
    </w:p>
    <w:p>
      <w:r>
        <w:t>BWB</w:t>
      </w:r>
    </w:p>
    <w:p>
      <w:r>
        <w:t>WBW</w:t>
      </w:r>
    </w:p>
    <w:p>
      <w:r>
        <w:t>WBWBW</w:t>
      </w:r>
    </w:p>
    <w:p>
      <w:r>
        <w:t>BWBWB</w:t>
      </w:r>
    </w:p>
    <w:p>
      <w:r>
        <w:t>WBWBW</w:t>
      </w:r>
    </w:p>
    <w:p>
      <w:r>
        <w:t>BWBWB</w:t>
      </w:r>
    </w:p>
    <w:p>
      <w:r>
        <w:t>WBWBW</w:t>
      </w:r>
    </w:p>
    <w:p/>
    <w:p/>
    <w:p/>
    <w:p/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327660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2766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t>OUTPUT:</w:t>
      </w:r>
    </w:p>
    <w:p/>
    <w:p/>
    <w:p>
      <w:r>
        <w:drawing>
          <wp:inline distT="0" distB="0" distL="0" distR="0">
            <wp:extent cx="2895851" cy="2491956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5851" cy="249195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r>
        <w:rPr>
          <w:b/>
          <w:bCs/>
        </w:rPr>
        <w:t xml:space="preserve">Q2) </w:t>
      </w:r>
      <w:r>
        <w:t>Let’s print a chessboard!</w:t>
      </w:r>
    </w:p>
    <w:p>
      <w:r>
        <w:t>Write a program that takes input:</w:t>
      </w:r>
    </w:p>
    <w:p>
      <w:r>
        <w:t>The first line contains T, the number of test cases</w:t>
      </w:r>
    </w:p>
    <w:p>
      <w:r>
        <w:t>Each test case contains an integer N and also the starting character of the chessboard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r>
        <w:t>Print the chessboard as per the given examples</w:t>
      </w:r>
    </w:p>
    <w:p>
      <w:pPr>
        <w:rPr>
          <w:b/>
          <w:bCs/>
        </w:rPr>
      </w:pPr>
      <w:r>
        <w:rPr>
          <w:b/>
          <w:bCs/>
        </w:rPr>
        <w:t>Sample Input:</w:t>
      </w:r>
    </w:p>
    <w:p>
      <w:r>
        <w:t>2</w:t>
      </w:r>
    </w:p>
    <w:p>
      <w:r>
        <w:t>2 W</w:t>
      </w:r>
    </w:p>
    <w:p>
      <w:r>
        <w:t>3 B</w:t>
      </w:r>
    </w:p>
    <w:p>
      <w:pPr>
        <w:rPr>
          <w:b/>
          <w:bCs/>
        </w:rPr>
      </w:pPr>
      <w:r>
        <w:rPr>
          <w:b/>
          <w:bCs/>
        </w:rPr>
        <w:t>Sample Output:</w:t>
      </w:r>
    </w:p>
    <w:p>
      <w:r>
        <w:t>WB</w:t>
      </w:r>
    </w:p>
    <w:p>
      <w:r>
        <w:t>BW</w:t>
      </w:r>
    </w:p>
    <w:p>
      <w:r>
        <w:t>BWB</w:t>
      </w:r>
    </w:p>
    <w:p>
      <w:r>
        <w:t>WBW</w:t>
      </w:r>
    </w:p>
    <w:p>
      <w:r>
        <w:t>BWB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code</w:t>
      </w:r>
    </w:p>
    <w:p>
      <w:r>
        <w:drawing>
          <wp:inline distT="0" distB="0" distL="0" distR="0">
            <wp:extent cx="5731510" cy="4023359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402335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t>OUTPUT:</w:t>
      </w:r>
    </w:p>
    <w:p>
      <w:r>
        <w:drawing>
          <wp:inline distT="0" distB="0" distL="0" distR="0">
            <wp:extent cx="5731510" cy="1531619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53161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r>
        <w:rPr>
          <w:b/>
          <w:bCs/>
        </w:rPr>
        <w:t>Q3)</w:t>
      </w:r>
      <w:r>
        <w:t xml:space="preserve"> Decode the logic and print the Pattern that corresponds to given input.</w:t>
      </w:r>
    </w:p>
    <w:p>
      <w:r>
        <w:t>If N= 3 then pattern will be:</w:t>
      </w:r>
    </w:p>
    <w:p>
      <w:r>
        <w:t>10203010011012</w:t>
      </w:r>
    </w:p>
    <w:p>
      <w:r>
        <w:t>**4050809</w:t>
      </w:r>
    </w:p>
    <w:p>
      <w:r>
        <w:t>****607</w:t>
      </w:r>
    </w:p>
    <w:p>
      <w:r>
        <w:t>If N= 4, then pattern will be:</w:t>
      </w:r>
    </w:p>
    <w:p>
      <w:r>
        <w:t>1020304017018019020</w:t>
      </w:r>
    </w:p>
    <w:p>
      <w:r>
        <w:t>**50607014015016</w:t>
      </w:r>
    </w:p>
    <w:p>
      <w:r>
        <w:t>****809012013</w:t>
      </w:r>
    </w:p>
    <w:p>
      <w:r>
        <w:t>******10011</w:t>
      </w:r>
    </w:p>
    <w:p>
      <w:r>
        <w:t>Constraints: 2 &lt;= N &lt;= 100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r>
        <w:t>First line contains T, the number of test cases, each test case contains a single integer N</w:t>
      </w:r>
    </w:p>
    <w:p>
      <w:r>
        <w:t>Output Format</w:t>
      </w:r>
    </w:p>
    <w:p>
      <w:r>
        <w:t>First line print Case #i where i is the test case number, In the subsequent line, print the</w:t>
      </w:r>
    </w:p>
    <w:p>
      <w:r>
        <w:t>pattern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r>
        <w:t>3</w:t>
      </w:r>
    </w:p>
    <w:p>
      <w:r>
        <w:t>3</w:t>
      </w:r>
    </w:p>
    <w:p>
      <w:r>
        <w:t>4</w:t>
      </w:r>
    </w:p>
    <w:p>
      <w:r>
        <w:t>5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r>
        <w:t>Case #1</w:t>
      </w:r>
    </w:p>
    <w:p>
      <w:r>
        <w:t>10203010011012</w:t>
      </w:r>
    </w:p>
    <w:p>
      <w:r>
        <w:t>**4050809</w:t>
      </w:r>
    </w:p>
    <w:p>
      <w:r>
        <w:t>****607</w:t>
      </w:r>
    </w:p>
    <w:p>
      <w:r>
        <w:t>Case #2</w:t>
      </w:r>
    </w:p>
    <w:p>
      <w:r>
        <w:t>1020304017018019020</w:t>
      </w:r>
    </w:p>
    <w:p>
      <w:r>
        <w:t>**50607014015016</w:t>
      </w:r>
    </w:p>
    <w:p>
      <w:r>
        <w:t>****809012013</w:t>
      </w:r>
    </w:p>
    <w:p>
      <w:r>
        <w:t>******10011</w:t>
      </w:r>
    </w:p>
    <w:p>
      <w:r>
        <w:t>Case #3</w:t>
      </w:r>
    </w:p>
    <w:p>
      <w:r>
        <w:t>102030405026027028029030</w:t>
      </w:r>
    </w:p>
    <w:p>
      <w:r>
        <w:t>**6070809022023024025</w:t>
      </w:r>
    </w:p>
    <w:p>
      <w:r>
        <w:t>****10011012019020021</w:t>
      </w:r>
    </w:p>
    <w:p>
      <w:r>
        <w:t>******13014017018</w:t>
      </w:r>
    </w:p>
    <w:p>
      <w:r>
        <w:t>********15016</w:t>
      </w:r>
    </w:p>
    <w:p/>
    <w:p>
      <w:pPr>
        <w:rPr>
          <w:b/>
          <w:bCs/>
        </w:rPr>
      </w:pPr>
      <w:r>
        <w:rPr>
          <w:b/>
          <w:bCs/>
        </w:rPr>
        <w:t>Code:</w:t>
      </w:r>
    </w:p>
    <w:p>
      <w:r>
        <w:drawing>
          <wp:inline distT="0" distB="0" distL="0" distR="0">
            <wp:extent cx="5731510" cy="3310255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31025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07379" cy="2828290"/>
            <wp:effectExtent l="0" t="0" r="0" b="0"/>
            <wp:docPr id="19" name="图片 19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07379" cy="28282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OUTPUT:</w:t>
      </w:r>
      <w:r>
        <w:drawing>
          <wp:inline distT="0" distB="0" distL="0" distR="0">
            <wp:extent cx="5731510" cy="3465195"/>
            <wp:effectExtent l="0" t="0" r="0" b="0"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46519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image" Target="media/23.png"/><Relationship Id="rId10" Type="http://schemas.openxmlformats.org/officeDocument/2006/relationships/styles" Target="styles.xml"/><Relationship Id="rId1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7</Pages>
  <Words>259</Words>
  <Characters>1307</Characters>
  <Lines>128</Lines>
  <Paragraphs>83</Paragraphs>
  <CharactersWithSpaces>1482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GOWTHAM M</dc:creator>
  <cp:lastModifiedBy>vivo user</cp:lastModifiedBy>
  <cp:revision>1</cp:revision>
  <dcterms:created xsi:type="dcterms:W3CDTF">2025-01-14T02:37:00Z</dcterms:created>
  <dcterms:modified xsi:type="dcterms:W3CDTF">2025-01-16T15:00:46Z</dcterms:modified>
</cp:coreProperties>
</file>