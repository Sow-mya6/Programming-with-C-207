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Week 12-1:</w:t>
      </w:r>
    </w:p>
    <w:p>
      <w:r>
        <w:t>--User-defined function – Recursive function</w:t>
      </w:r>
    </w:p>
    <w:p>
      <w:r>
        <w:t>ROLL NO.:241501207</w:t>
      </w:r>
      <w:bookmarkStart w:id="0" w:name="_GoBack"/>
      <w:bookmarkEnd w:id="0"/>
    </w:p>
    <w:p>
      <w:r>
        <w:t>Name: Sowmya R</w:t>
      </w:r>
    </w:p>
    <w:p>
      <w:r>
        <w:drawing>
          <wp:inline distT="0" distB="0" distL="0" distR="0">
            <wp:extent cx="5731510" cy="853440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85344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b/>
          <w:bCs/>
        </w:rPr>
        <w:t>Q1)</w:t>
      </w:r>
      <w:r>
        <w:t xml:space="preserve"> A binary number is a combination of 1s and 0s. Its nth least significant digit is the nth digit</w:t>
      </w:r>
    </w:p>
    <w:p>
      <w:r>
        <w:t>starting from the right starting with 1. Given a decimal number, convert it to binary and</w:t>
      </w:r>
    </w:p>
    <w:p>
      <w:r>
        <w:t>determine the value of the the 4th least significant digit.</w:t>
      </w:r>
    </w:p>
    <w:p>
      <w:pPr>
        <w:rPr>
          <w:b/>
          <w:bCs/>
        </w:rPr>
      </w:pPr>
      <w:r>
        <w:rPr>
          <w:b/>
          <w:bCs/>
        </w:rPr>
        <w:t>Example</w:t>
      </w:r>
    </w:p>
    <w:p>
      <w:r>
        <w:t>number = 23</w:t>
      </w:r>
    </w:p>
    <w:p>
      <w:r>
        <w:t>• Convert the decimal number 23 to binary number: 2310 = 24 + 22 + 21 + 20 =</w:t>
      </w:r>
    </w:p>
    <w:p>
      <w:r>
        <w:t>(10111)2.</w:t>
      </w:r>
    </w:p>
    <w:p>
      <w:r>
        <w:t>• The value of the 4th index from the right in the binary representation is 0.</w:t>
      </w:r>
    </w:p>
    <w:p>
      <w:r>
        <w:t>Function Description</w:t>
      </w:r>
    </w:p>
    <w:p>
      <w:r>
        <w:t>Complete the function fourthBit in the editor below.</w:t>
      </w:r>
    </w:p>
    <w:p>
      <w:r>
        <w:t>fourthBit has the following parameter(s):</w:t>
      </w:r>
    </w:p>
    <w:p>
      <w:r>
        <w:t>int number: a decimal integer</w:t>
      </w:r>
    </w:p>
    <w:p>
      <w:r>
        <w:t>Returns:</w:t>
      </w:r>
    </w:p>
    <w:p>
      <w:r>
        <w:t>int: an integer 0 or 1 matching the 4th least significant digit in the binary</w:t>
      </w:r>
    </w:p>
    <w:p>
      <w:r>
        <w:t>representation of number.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0 ≤ number &lt; 231</w:t>
      </w:r>
    </w:p>
    <w:p>
      <w:pPr>
        <w:rPr>
          <w:b/>
          <w:bCs/>
        </w:rPr>
      </w:pPr>
      <w:r>
        <w:rPr>
          <w:b/>
          <w:bCs/>
        </w:rPr>
        <w:t>Input Format for Custom Testing</w:t>
      </w:r>
    </w:p>
    <w:p>
      <w:r>
        <w:t>Input from stdin will be processed as follows and passed to the function.</w:t>
      </w:r>
    </w:p>
    <w:p>
      <w:r>
        <w:t>The only line contains an integer, number.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STDIN Function</w:t>
      </w:r>
    </w:p>
    <w:p>
      <w:r>
        <w:t>----- --------</w:t>
      </w:r>
    </w:p>
    <w:p>
      <w:r>
        <w:t>32 → number = 32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0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r>
        <w:t>• Convert the decimal number 32 to binary number: 3210 = (100000)2.</w:t>
      </w:r>
    </w:p>
    <w:p>
      <w:r>
        <w:t>• The value of the 4th index from the right in the binary representation is 0.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81700" cy="4183380"/>
            <wp:effectExtent l="0" t="0" r="0" b="0"/>
            <wp:docPr id="4" name="图片 4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81700" cy="41833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>
      <w:r>
        <w:t>OUTPUT:</w:t>
      </w:r>
    </w:p>
    <w:p>
      <w:r>
        <w:drawing>
          <wp:inline distT="0" distB="0" distL="0" distR="0">
            <wp:extent cx="5951220" cy="135636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1220" cy="13563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b/>
          <w:bCs/>
        </w:rPr>
        <w:t>Q2)</w:t>
      </w:r>
      <w:r>
        <w:t xml:space="preserve"> Determine the factors of a number (i.e., all positive integer values that evenly divide into</w:t>
      </w:r>
    </w:p>
    <w:p>
      <w:r>
        <w:t>a number) and then return the pth element of the list, sorted ascending. If there is no pth</w:t>
      </w:r>
    </w:p>
    <w:p>
      <w:r>
        <w:t>element, return 0.</w:t>
      </w:r>
    </w:p>
    <w:p>
      <w:r>
        <w:t>Example</w:t>
      </w:r>
    </w:p>
    <w:p>
      <w:r>
        <w:t>n = 20</w:t>
      </w:r>
    </w:p>
    <w:p>
      <w:r>
        <w:t>p = 3</w:t>
      </w:r>
    </w:p>
    <w:p>
      <w:r>
        <w:t>The factors of 20 in ascending order are {1, 2, 4, 5, 10, 20}. Using 1-based indexing, if p =</w:t>
      </w:r>
    </w:p>
    <w:p>
      <w:r>
        <w:t>3, then 4 is returned. If p &gt; 6, 0 would be returned.</w:t>
      </w:r>
    </w:p>
    <w:p>
      <w:r>
        <w:t>Function Description</w:t>
      </w:r>
    </w:p>
    <w:p>
      <w:r>
        <w:t>Complete the function pthFactor in the editor below.</w:t>
      </w:r>
    </w:p>
    <w:p>
      <w:r>
        <w:t>pthFactor has the following parameter(s):</w:t>
      </w:r>
    </w:p>
    <w:p>
      <w:r>
        <w:t>int n: the integer whose factors are to be found</w:t>
      </w:r>
    </w:p>
    <w:p>
      <w:r>
        <w:t>int p: the index of the factor to be returned</w:t>
      </w:r>
    </w:p>
    <w:p>
      <w:r>
        <w:t>Returns:</w:t>
      </w:r>
    </w:p>
    <w:p>
      <w:r>
        <w:t>int: the long integer value of the pth integer factor of n or, if there is no factor at that</w:t>
      </w:r>
    </w:p>
    <w:p>
      <w:r>
        <w:t>index, then 0 is returned</w:t>
      </w:r>
    </w:p>
    <w:p>
      <w:pPr>
        <w:rPr>
          <w:b/>
          <w:bCs/>
        </w:rPr>
      </w:pPr>
      <w:r>
        <w:rPr>
          <w:b/>
          <w:bCs/>
        </w:rPr>
        <w:t>Constraints</w:t>
      </w:r>
    </w:p>
    <w:p>
      <w:r>
        <w:t>1 ≤ n ≤ 1015</w:t>
      </w:r>
    </w:p>
    <w:p>
      <w:r>
        <w:t>1 ≤ p ≤ 109</w:t>
      </w:r>
    </w:p>
    <w:p>
      <w:pPr>
        <w:rPr>
          <w:b/>
          <w:bCs/>
        </w:rPr>
      </w:pPr>
      <w:r>
        <w:rPr>
          <w:b/>
          <w:bCs/>
        </w:rPr>
        <w:t>Input Format for Custom Testing</w:t>
      </w:r>
    </w:p>
    <w:p>
      <w:r>
        <w:t>Input from stdin will be processed as follows and passed to the function.</w:t>
      </w:r>
    </w:p>
    <w:p>
      <w:r>
        <w:t>The first line contains an integer n, the number to factor.</w:t>
      </w:r>
    </w:p>
    <w:p>
      <w:r>
        <w:t>The second line contains an integer p, the 1-based index of the factor to return.</w:t>
      </w:r>
    </w:p>
    <w:p>
      <w:pPr>
        <w:rPr>
          <w:b/>
          <w:bCs/>
        </w:rPr>
      </w:pPr>
      <w:r>
        <w:rPr>
          <w:b/>
          <w:bCs/>
        </w:rPr>
        <w:t>Sample Input</w:t>
      </w:r>
    </w:p>
    <w:p>
      <w:r>
        <w:t>STDIN Function</w:t>
      </w:r>
    </w:p>
    <w:p>
      <w:r>
        <w:t>----- --------</w:t>
      </w:r>
    </w:p>
    <w:p>
      <w:r>
        <w:t>10 → n = 10</w:t>
      </w:r>
    </w:p>
    <w:p>
      <w:r>
        <w:t>3 → p = 3</w:t>
      </w:r>
    </w:p>
    <w:p>
      <w:pPr>
        <w:rPr>
          <w:b/>
          <w:bCs/>
        </w:rPr>
      </w:pPr>
      <w:r>
        <w:rPr>
          <w:b/>
          <w:bCs/>
        </w:rPr>
        <w:t>Sample Output</w:t>
      </w:r>
    </w:p>
    <w:p>
      <w:r>
        <w:t>5</w:t>
      </w:r>
    </w:p>
    <w:p>
      <w:pPr>
        <w:rPr>
          <w:b/>
          <w:bCs/>
        </w:rPr>
      </w:pPr>
      <w:r>
        <w:rPr>
          <w:b/>
          <w:bCs/>
        </w:rPr>
        <w:t>Explanation</w:t>
      </w:r>
    </w:p>
    <w:p>
      <w:r>
        <w:t>Factoring n = 10 results in {1, 2, 5, 10}. Return the p = 3rd factor, 5, as the answer.</w:t>
      </w:r>
    </w:p>
    <w:p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58840" cy="3307080"/>
            <wp:effectExtent l="0" t="0" r="0" b="0"/>
            <wp:docPr id="10" name="图片 10" descr="A screenshot of a compute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58840" cy="330708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t>OUTPUT:</w:t>
      </w:r>
    </w:p>
    <w:p/>
    <w:p>
      <w:r>
        <w:drawing>
          <wp:inline distT="0" distB="0" distL="0" distR="0">
            <wp:extent cx="5897880" cy="1668779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97880" cy="16687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image" Target="media/14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4</Pages>
  <Words>448</Words>
  <Characters>1960</Characters>
  <Lines>83</Lines>
  <Paragraphs>69</Paragraphs>
  <CharactersWithSpaces>2339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GOWTHAM M</dc:creator>
  <cp:lastModifiedBy>vivo user</cp:lastModifiedBy>
  <cp:revision>1</cp:revision>
  <dcterms:created xsi:type="dcterms:W3CDTF">2025-01-14T05:26:00Z</dcterms:created>
  <dcterms:modified xsi:type="dcterms:W3CDTF">2025-01-16T15:06:13Z</dcterms:modified>
</cp:coreProperties>
</file>