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Week 2 – 1:</w:t>
      </w:r>
    </w:p>
    <w:p>
      <w:r>
        <w:t>--Operators and Expressions, Managing Input and Output Opearations</w:t>
      </w:r>
    </w:p>
    <w:p>
      <w:r>
        <w:t>ROLL NO.:241501207</w:t>
      </w:r>
      <w:bookmarkStart w:id="0" w:name="_GoBack"/>
      <w:bookmarkEnd w:id="0"/>
    </w:p>
    <w:p>
      <w:r>
        <w:t>Name: Sowmya R</w:t>
      </w:r>
    </w:p>
    <w:p>
      <w:r>
        <w:drawing>
          <wp:inline distT="0" distB="0" distL="0" distR="0">
            <wp:extent cx="5731510" cy="84582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8458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>Q1)</w:t>
      </w:r>
      <w:r>
        <w:t xml:space="preserve"> Many people think about their height in feet and inches, even in some countries that</w:t>
      </w:r>
    </w:p>
    <w:p>
      <w:r>
        <w:t>primarily use the metric system. Write a program that reads a number of feet from the</w:t>
      </w:r>
    </w:p>
    <w:p>
      <w:r>
        <w:t>user, followed by a number of inches. Once these values are read, your program should</w:t>
      </w:r>
    </w:p>
    <w:p>
      <w:r>
        <w:t>compute and display the equivalent number of centimeters.</w:t>
      </w:r>
    </w:p>
    <w:p>
      <w:r>
        <w:t>Hint: One foot is 12 inches. One inch is 2.54 centimeters.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First line, read the number of feet.</w:t>
      </w:r>
    </w:p>
    <w:p>
      <w:r>
        <w:t>Second line, read the number of inches.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>In one line print the height in centimeters.</w:t>
      </w:r>
    </w:p>
    <w:p>
      <w:r>
        <w:t>Note: All of the values should be displayed using two decimal places.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r>
        <w:t>5</w:t>
      </w:r>
    </w:p>
    <w:p>
      <w:r>
        <w:t>6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r>
        <w:t>167.64</w:t>
      </w:r>
    </w:p>
    <w:p/>
    <w:p/>
    <w:p/>
    <w:p/>
    <w:p/>
    <w:p/>
    <w:p/>
    <w:p/>
    <w:p>
      <w:r>
        <w:t>Code:</w:t>
      </w:r>
    </w:p>
    <w:p>
      <w:r>
        <w:drawing>
          <wp:inline distT="0" distB="0" distL="0" distR="0">
            <wp:extent cx="5731510" cy="296418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9641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t>OUTPUT:</w:t>
      </w:r>
    </w:p>
    <w:p>
      <w:r>
        <w:drawing>
          <wp:inline distT="0" distB="0" distL="0" distR="0">
            <wp:extent cx="5731510" cy="1049655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04965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b/>
          <w:bCs/>
        </w:rPr>
        <w:t>Q2)</w:t>
      </w:r>
      <w:r>
        <w:t xml:space="preserve"> Create a program that reads two integers, a and b, from the user. Your program should</w:t>
      </w:r>
    </w:p>
    <w:p>
      <w:r>
        <w:t>compute and display:</w:t>
      </w:r>
    </w:p>
    <w:p>
      <w:r>
        <w:t>• The sum of a and b</w:t>
      </w:r>
    </w:p>
    <w:p>
      <w:r>
        <w:t>• The difference when b is subtracted from a</w:t>
      </w:r>
    </w:p>
    <w:p>
      <w:r>
        <w:t>• The product of a and b</w:t>
      </w:r>
    </w:p>
    <w:p>
      <w:r>
        <w:t>• The quotient when a is divided by b</w:t>
      </w:r>
    </w:p>
    <w:p>
      <w:r>
        <w:t>• The remainder when a is divided by b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First line, read the first number.</w:t>
      </w:r>
    </w:p>
    <w:p>
      <w:r>
        <w:t>Second line, read the second number.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>First line, print the sum of a and b</w:t>
      </w:r>
    </w:p>
    <w:p>
      <w:r>
        <w:t>Second line, print the difference when b is subtracted from a</w:t>
      </w:r>
    </w:p>
    <w:p>
      <w:r>
        <w:t>Third line, print the product of a and b</w:t>
      </w:r>
    </w:p>
    <w:p>
      <w:r>
        <w:t>Fourth line, print the quotient when a is divided by b</w:t>
      </w:r>
    </w:p>
    <w:p>
      <w:r>
        <w:t>Fifth line, print the remainder when a is divided by b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r>
        <w:t>100</w:t>
      </w:r>
    </w:p>
    <w:p>
      <w:r>
        <w:t>6</w:t>
      </w:r>
    </w:p>
    <w:p>
      <w:pPr>
        <w:rPr>
          <w:b/>
          <w:bCs/>
        </w:rPr>
      </w:pPr>
      <w:r>
        <w:rPr>
          <w:b/>
          <w:bCs/>
        </w:rPr>
        <w:t>Sample Output1</w:t>
      </w:r>
    </w:p>
    <w:p>
      <w:r>
        <w:t>106</w:t>
      </w:r>
    </w:p>
    <w:p>
      <w:r>
        <w:t>94</w:t>
      </w:r>
    </w:p>
    <w:p>
      <w:r>
        <w:t>600</w:t>
      </w:r>
    </w:p>
    <w:p>
      <w:r>
        <w:t>16</w:t>
      </w:r>
    </w:p>
    <w:p>
      <w:r>
        <w:t>4</w:t>
      </w:r>
    </w:p>
    <w:p/>
    <w:p/>
    <w:p/>
    <w:p>
      <w:r>
        <w:t>Code:</w:t>
      </w:r>
    </w:p>
    <w:p>
      <w:r>
        <w:drawing>
          <wp:inline distT="0" distB="0" distL="0" distR="0">
            <wp:extent cx="5731510" cy="328422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2842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r>
        <w:t>OUTPUT:</w:t>
      </w:r>
    </w:p>
    <w:p/>
    <w:p>
      <w:r>
        <w:drawing>
          <wp:inline distT="0" distB="0" distL="0" distR="0">
            <wp:extent cx="5731510" cy="1323975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3239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b/>
          <w:bCs/>
        </w:rPr>
        <w:t>Q3)</w:t>
      </w:r>
      <w:r>
        <w:t xml:space="preserve"> A bakery sells loaves of bread for $3.49 each. Day old bread is discounted by 60 percent.</w:t>
      </w:r>
    </w:p>
    <w:p>
      <w:r>
        <w:t>Write a program that begins by reading the number of loaves of day-old bread being</w:t>
      </w:r>
    </w:p>
    <w:p>
      <w:r>
        <w:t>purchased from the user. Then your program should display the regular price for the</w:t>
      </w:r>
    </w:p>
    <w:p>
      <w:r>
        <w:t>bread, the discount because it is a day old, and the total price. Each of these amounts</w:t>
      </w:r>
    </w:p>
    <w:p>
      <w:r>
        <w:t>should be displayed on its own line with an appropriate label. All of the values should be</w:t>
      </w:r>
    </w:p>
    <w:p>
      <w:r>
        <w:t>displayed using two decimal places.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Read the number of day old loaves.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>First line, print Regular price: price Second line, print Discount: discount Third line, print</w:t>
      </w:r>
    </w:p>
    <w:p>
      <w:r>
        <w:t>Total: total</w:t>
      </w:r>
    </w:p>
    <w:p>
      <w:r>
        <w:t>Note: All of the values should be displayed using two decimal places.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r>
        <w:t>10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r>
        <w:t>Regular price: 34.90 Discount: 20.94 Total: 13.96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2872740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8727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OUTPUT:</w:t>
      </w:r>
    </w:p>
    <w:p>
      <w:r>
        <w:drawing>
          <wp:inline distT="0" distB="0" distL="0" distR="0">
            <wp:extent cx="5226170" cy="1234440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26170" cy="12344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styles" Target="styles.xml"/><Relationship Id="rId1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5</Pages>
  <Words>415</Words>
  <Characters>1859</Characters>
  <Lines>98</Lines>
  <Paragraphs>67</Paragraphs>
  <CharactersWithSpaces>2207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GOWTHAM M</dc:creator>
  <cp:lastModifiedBy>vivo user</cp:lastModifiedBy>
  <cp:revision>3</cp:revision>
  <dcterms:created xsi:type="dcterms:W3CDTF">2025-01-13T14:50:00Z</dcterms:created>
  <dcterms:modified xsi:type="dcterms:W3CDTF">2025-01-16T14:56:04Z</dcterms:modified>
</cp:coreProperties>
</file>