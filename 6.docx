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6 – 1:</w:t>
      </w:r>
    </w:p>
    <w:p>
      <w:r>
        <w:t xml:space="preserve">--One - Dimensional Array 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7696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Given an array A of sorted integers and another non negative integer k, find if there</w:t>
      </w:r>
    </w:p>
    <w:p>
      <w:r>
        <w:t>exists 2 indices i and j such that A[i] - A[j] = k, i != j.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1. First line is number of test cases T. Following T lines contain:</w:t>
      </w:r>
    </w:p>
    <w:p>
      <w:r>
        <w:t>2. N, followed by N integers of the array</w:t>
      </w:r>
    </w:p>
    <w:p>
      <w:r>
        <w:t>3. The non-negative integer k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1 if such a pair exists and 0 if it doesn’t.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1</w:t>
      </w:r>
    </w:p>
    <w:p>
      <w:r>
        <w:t>3 1 3 5</w:t>
      </w:r>
    </w:p>
    <w:p>
      <w:r>
        <w:t>4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r>
        <w:t>1</w:t>
      </w:r>
    </w:p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0040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00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</w:t>
      </w:r>
    </w:p>
    <w:p/>
    <w:p>
      <w:r>
        <w:t>:</w:t>
      </w:r>
    </w:p>
    <w:p>
      <w:r>
        <w:drawing>
          <wp:inline distT="0" distB="0" distL="0" distR="0">
            <wp:extent cx="5731510" cy="214122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141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b/>
          <w:bCs/>
        </w:rPr>
        <w:t>Q2)</w:t>
      </w:r>
      <w:r>
        <w:t xml:space="preserve"> Sam loves chocolates and starts buying them on the 1st day of the year. Each day of the</w:t>
      </w:r>
    </w:p>
    <w:p>
      <w:r>
        <w:t>year, x, is numbered from 1 to Y. On days when x is odd, Sam will buy x chocolates; on</w:t>
      </w:r>
    </w:p>
    <w:p>
      <w:r>
        <w:t>days when x is even, Sam will not purchase any chocolates.</w:t>
      </w:r>
    </w:p>
    <w:p>
      <w:r>
        <w:t>Complete the code in the editor so that for each day Ni (where 1 ≤ x ≤ N ≤ Y) in array</w:t>
      </w:r>
    </w:p>
    <w:p>
      <w:r>
        <w:t>arr, the number of chocolates Sam purchased (during days 1 through N) is printed on a</w:t>
      </w:r>
    </w:p>
    <w:p>
      <w:r>
        <w:t>new line. This is a function-only challenge, so input is handled for you by the locked stub</w:t>
      </w:r>
    </w:p>
    <w:p>
      <w:r>
        <w:t>code in the editor.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program takes an array of integers as a parameter.</w:t>
      </w:r>
    </w:p>
    <w:p>
      <w:r>
        <w:t>The locked code in the editor handles reading the following input from stdin, assembling</w:t>
      </w:r>
    </w:p>
    <w:p>
      <w:r>
        <w:t>it into an array of integers (arr), and calling calculate(arr).</w:t>
      </w:r>
    </w:p>
    <w:p>
      <w:r>
        <w:t>The first line of input contains an integer, T (the number of test cases). Each line i of</w:t>
      </w:r>
    </w:p>
    <w:p>
      <w:r>
        <w:t>the T subsequent lines describes the ith test case as an integer, Ni (the number of days).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T ≤ 2 × 105</w:t>
      </w:r>
    </w:p>
    <w:p>
      <w:r>
        <w:t>1 ≤ N ≤ 2 × 106</w:t>
      </w:r>
    </w:p>
    <w:p>
      <w:r>
        <w:t>1 ≤ x ≤ N ≤ Y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For each test case, Ti in arr, your calculate method should print the total number of</w:t>
      </w:r>
    </w:p>
    <w:p>
      <w:r>
        <w:t>chocolates Sam purchased by day Ni on a new line.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r>
        <w:t>1</w:t>
      </w:r>
    </w:p>
    <w:p>
      <w:r>
        <w:t>1</w:t>
      </w:r>
    </w:p>
    <w:p>
      <w:r>
        <w:t>4</w:t>
      </w:r>
    </w:p>
    <w:p>
      <w:pPr>
        <w:rPr>
          <w:b/>
          <w:bCs/>
        </w:rPr>
      </w:pPr>
      <w:r>
        <w:rPr>
          <w:b/>
          <w:bCs/>
        </w:rPr>
        <w:t>Code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916680"/>
            <wp:effectExtent l="0" t="0" r="0" b="0"/>
            <wp:docPr id="10" name="图片 10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9166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/>
    <w:p>
      <w:r>
        <w:drawing>
          <wp:inline distT="0" distB="0" distL="0" distR="0">
            <wp:extent cx="4730750" cy="310133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0750" cy="31013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Q3)</w:t>
      </w:r>
      <w:r>
        <w:t xml:space="preserve"> The number of goals achieved by two football teams in matches in a league is given in the</w:t>
      </w:r>
    </w:p>
    <w:p>
      <w:r>
        <w:t>form of two lists. Consider:</w:t>
      </w:r>
    </w:p>
    <w:p>
      <w:r>
        <w:t>• Football team A, has played three matches, and has scored { 1 , 2 , 3 } goals in each match</w:t>
      </w:r>
    </w:p>
    <w:p>
      <w:r>
        <w:t>respectively.</w:t>
      </w:r>
    </w:p>
    <w:p>
      <w:r>
        <w:t>• Football team B, has played two matches, and has scored { 2, 4 } goals in each match</w:t>
      </w:r>
    </w:p>
    <w:p>
      <w:r>
        <w:t>respectively.</w:t>
      </w:r>
    </w:p>
    <w:p>
      <w:r>
        <w:t>• Your task is to compute, for each match of team B, the total number of matches of team A,</w:t>
      </w:r>
    </w:p>
    <w:p>
      <w:r>
        <w:t>• where team A has scored less than or equal to the number of goals scored by team B in</w:t>
      </w:r>
    </w:p>
    <w:p>
      <w:r>
        <w:t>that match.</w:t>
      </w:r>
    </w:p>
    <w:p>
      <w:r>
        <w:t>In the above case:</w:t>
      </w:r>
    </w:p>
    <w:p>
      <w:r>
        <w:t>• For 2 goals scored by team B in its first match, team A has 2 matches with scores 1 and 2.</w:t>
      </w:r>
    </w:p>
    <w:p>
      <w:r>
        <w:t>• For 4 goals scored by team B in its second match, team A has 3 matches with scores 1, 2</w:t>
      </w:r>
    </w:p>
    <w:p>
      <w:r>
        <w:t>and 3. Hence, the answer: {2, 3}.</w:t>
      </w:r>
    </w:p>
    <w:p>
      <w:r>
        <w:t>Complete the code in the editor below. The program must return an array of m positive</w:t>
      </w:r>
    </w:p>
    <w:p>
      <w:r>
        <w:t>integers, one for each maxes[i] representing the total number of elements nums[j]</w:t>
      </w:r>
    </w:p>
    <w:p>
      <w:r>
        <w:t>satisfying nums[j] ≤ maxes[i] where 0 ≤ j &lt; n and 0 ≤ i &lt; m, in the given order.</w:t>
      </w:r>
    </w:p>
    <w:p>
      <w:r>
        <w:t>It has the following:</w:t>
      </w:r>
    </w:p>
    <w:p>
      <w:r>
        <w:t>nums[nums[0],...nums[n-1]]: first array of positive integers</w:t>
      </w:r>
    </w:p>
    <w:p>
      <w:r>
        <w:t>maxes[maxes[0],...maxes[n-1]]: second array of positive integers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2 ≤ n, m ≤ 105, 1 ≤ nums[j] ≤ 109, where 0 ≤ j &lt; n, 1 ≤ maxes[i] ≤ 109, where 0 ≤ i &lt; m.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r>
        <w:t>Input from stdin will be processed as follows and passed to the function.</w:t>
      </w:r>
    </w:p>
    <w:p>
      <w:r>
        <w:t>The first line contains an integer n, the number of elements in nums.</w:t>
      </w:r>
    </w:p>
    <w:p>
      <w:r>
        <w:t>The next n lines each contain an integer describing nums[j] where 0 ≤ j &lt; n.</w:t>
      </w:r>
    </w:p>
    <w:p>
      <w:r>
        <w:t>The next line contains an integer m, the number of elements in maxes.</w:t>
      </w:r>
    </w:p>
    <w:p>
      <w:r>
        <w:t>The next m lines each contain an integer describing maxes[i] where 0 ≤ i &lt; m.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4</w:t>
      </w:r>
    </w:p>
    <w:p>
      <w:r>
        <w:t>1</w:t>
      </w:r>
    </w:p>
    <w:p>
      <w:r>
        <w:t>4</w:t>
      </w:r>
    </w:p>
    <w:p>
      <w:r>
        <w:t>2</w:t>
      </w:r>
    </w:p>
    <w:p>
      <w:r>
        <w:t>4</w:t>
      </w:r>
    </w:p>
    <w:p>
      <w:r>
        <w:t>2</w:t>
      </w:r>
    </w:p>
    <w:p>
      <w:r>
        <w:t>3</w:t>
      </w:r>
    </w:p>
    <w:p>
      <w:r>
        <w:t>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2</w:t>
      </w:r>
    </w:p>
    <w:p>
      <w:r>
        <w:t>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859780" cy="399288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9780" cy="3992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>
      <w:r>
        <w:drawing>
          <wp:inline distT="0" distB="0" distL="0" distR="0">
            <wp:extent cx="5638800" cy="441198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800" cy="44119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7</Pages>
  <Words>696</Words>
  <Characters>2712</Characters>
  <Lines>131</Lines>
  <Paragraphs>93</Paragraphs>
  <CharactersWithSpaces>3316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2025-01-14T03:09:00Z</dcterms:created>
  <dcterms:modified xsi:type="dcterms:W3CDTF">2025-01-16T15:02:13Z</dcterms:modified>
</cp:coreProperties>
</file>