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Week 8:</w:t>
      </w:r>
    </w:p>
    <w:p>
      <w:r>
        <w:t>--Sorting Algorithms – Bubble and Selection</w:t>
      </w:r>
    </w:p>
    <w:p>
      <w:r>
        <w:t>ROLL NO.:241501207</w:t>
      </w:r>
    </w:p>
    <w:p>
      <w:r>
        <w:t>Name: Sowmya R</w:t>
      </w:r>
      <w:bookmarkStart w:id="0" w:name="_GoBack"/>
      <w:bookmarkEnd w:id="0"/>
    </w:p>
    <w:p>
      <w:r>
        <w:drawing>
          <wp:inline distT="0" distB="0" distL="0" distR="0">
            <wp:extent cx="5731510" cy="95250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9525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>Q1)</w:t>
      </w:r>
      <w:r>
        <w:t xml:space="preserve"> Coders here is a simple task for you, you have given an array of size N and an integer M.</w:t>
      </w:r>
    </w:p>
    <w:p/>
    <w:p>
      <w:r>
        <w:t>Your task is to calculate the difference between maximum sum and minimum sum of N-M</w:t>
      </w:r>
    </w:p>
    <w:p>
      <w:r>
        <w:t>elements of the given array.</w:t>
      </w:r>
    </w:p>
    <w:p>
      <w:pPr>
        <w:rPr>
          <w:b/>
          <w:bCs/>
        </w:rPr>
      </w:pPr>
      <w:r>
        <w:rPr>
          <w:b/>
          <w:bCs/>
        </w:rPr>
        <w:t>Constraints:</w:t>
      </w:r>
    </w:p>
    <w:p>
      <w:r>
        <w:t>1&lt;=t&lt;=10</w:t>
      </w:r>
    </w:p>
    <w:p>
      <w:r>
        <w:t>1&lt;=n&lt;=1000</w:t>
      </w:r>
    </w:p>
    <w:p>
      <w:r>
        <w:t>1&lt;=a[i]&lt;=1000</w:t>
      </w:r>
    </w:p>
    <w:p>
      <w:pPr>
        <w:rPr>
          <w:b/>
          <w:bCs/>
        </w:rPr>
      </w:pPr>
      <w:r>
        <w:rPr>
          <w:b/>
          <w:bCs/>
        </w:rPr>
        <w:t>Input Format:</w:t>
      </w:r>
    </w:p>
    <w:p>
      <w:r>
        <w:t>First line contains an integer T denoting the number of testcases.</w:t>
      </w:r>
    </w:p>
    <w:p>
      <w:r>
        <w:t>First line of every testcase contains two integer N and M.</w:t>
      </w:r>
    </w:p>
    <w:p>
      <w:r>
        <w:t>Next line contains N space separated integers denoting the elements of array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r>
        <w:t>For every test case print your answer in new line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1</w:t>
      </w:r>
    </w:p>
    <w:p>
      <w:r>
        <w:t>5 1</w:t>
      </w:r>
    </w:p>
    <w:p>
      <w:pPr>
        <w:rPr>
          <w:b/>
          <w:bCs/>
        </w:rPr>
      </w:pPr>
      <w:r>
        <w:t xml:space="preserve">1 2 3 4 5 </w:t>
      </w:r>
      <w:r>
        <w:rPr>
          <w:b/>
          <w:bCs/>
        </w:rPr>
        <w:t xml:space="preserve"> </w:t>
      </w:r>
    </w:p>
    <w:p>
      <w:r>
        <w:rPr>
          <w:b/>
          <w:bCs/>
        </w:rPr>
        <w:t>Sample Output</w:t>
      </w:r>
    </w:p>
    <w:p>
      <w:r>
        <w:t>4</w:t>
      </w:r>
    </w:p>
    <w:p>
      <w:pPr>
        <w:rPr>
          <w:b/>
          <w:bCs/>
        </w:rPr>
      </w:pPr>
      <w:r>
        <w:rPr>
          <w:b/>
          <w:bCs/>
        </w:rPr>
        <w:t xml:space="preserve">Explanation </w:t>
      </w:r>
    </w:p>
    <w:p/>
    <w:p>
      <w:r>
        <w:t>M is 1 and N is 5 so you have to calculate maximum and minimum sum using (5-1 =) 4</w:t>
      </w:r>
    </w:p>
    <w:p>
      <w:r>
        <w:t>elements.</w:t>
      </w:r>
    </w:p>
    <w:p>
      <w:r>
        <w:t>Maximum sum using the 4 elements would be (2+3+4+5=)14.</w:t>
      </w:r>
    </w:p>
    <w:p>
      <w:r>
        <w:t>Minimum sum using the 4 elements would be (1+2+3+4=)10.</w:t>
      </w:r>
    </w:p>
    <w:p>
      <w:r>
        <w:t>Difference will be 14-10=4.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6103620" cy="4404359"/>
            <wp:effectExtent l="0" t="0" r="0" b="0"/>
            <wp:docPr id="4" name="图片 4" descr="A screenshot of a computer program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3620" cy="440435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drawing>
          <wp:inline distT="0" distB="0" distL="0" distR="0">
            <wp:extent cx="5731510" cy="1455420"/>
            <wp:effectExtent l="0" t="0" r="0" b="0"/>
            <wp:docPr id="7" name="图片 7" descr="A green rectangle with a white bord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4554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b/>
          <w:bCs/>
        </w:rPr>
        <w:t>Q2</w:t>
      </w:r>
      <w:r>
        <w:t>) A new deadly virus has infected large population of a planet. A brilliant scientist has</w:t>
      </w:r>
    </w:p>
    <w:p>
      <w:r>
        <w:t>discovered a new strain of virus which can cure this disease. Vaccine produced from this</w:t>
      </w:r>
    </w:p>
    <w:p>
      <w:r>
        <w:t>virus has various strength depending on midichlorians count. A person is cured only if</w:t>
      </w:r>
    </w:p>
    <w:p>
      <w:r>
        <w:t>midichlorians count in vaccine batch is more than midichlorians count of person. A doctor</w:t>
      </w:r>
    </w:p>
    <w:p>
      <w:r>
        <w:t>receives a new set of report which contains midichlorians count of each infected patient,</w:t>
      </w:r>
    </w:p>
    <w:p>
      <w:r>
        <w:t>Practo stores all vaccine doctor has and their midichlorians count. You need to determine</w:t>
      </w:r>
    </w:p>
    <w:p>
      <w:r>
        <w:t>if doctor can save all patients with the vaccines he has. The number of vaccines and</w:t>
      </w:r>
    </w:p>
    <w:p>
      <w:r>
        <w:t>patients are equal.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First line contains the number of vaccines - N. Second line contains N integers, which are</w:t>
      </w:r>
    </w:p>
    <w:p>
      <w:r>
        <w:t>strength of vaccines. Third line contains N integers, which are midichlorians count of</w:t>
      </w:r>
    </w:p>
    <w:p>
      <w:r>
        <w:t>patients.</w:t>
      </w:r>
    </w:p>
    <w:p>
      <w:r>
        <w:t>Output Format</w:t>
      </w:r>
    </w:p>
    <w:p>
      <w:r>
        <w:t xml:space="preserve">Print a single line containing </w:t>
      </w:r>
      <w:r>
        <w:rPr>
          <w:b/>
          <w:bCs/>
        </w:rPr>
        <w:t>'Yes'</w:t>
      </w:r>
      <w:r>
        <w:t>or</w:t>
      </w:r>
      <w:r>
        <w:rPr>
          <w:b/>
          <w:bCs/>
        </w:rPr>
        <w:t xml:space="preserve"> ‘No'.</w:t>
      </w:r>
    </w:p>
    <w:p>
      <w:pPr>
        <w:rPr>
          <w:b/>
          <w:bCs/>
        </w:rPr>
      </w:pPr>
      <w:r>
        <w:rPr>
          <w:b/>
          <w:bCs/>
        </w:rPr>
        <w:t>Input Constraint</w:t>
      </w:r>
      <w:r>
        <w:t xml:space="preserve"> </w:t>
      </w:r>
    </w:p>
    <w:p>
      <w:r>
        <w:t>1 &lt; N &lt; 10</w:t>
      </w:r>
    </w:p>
    <w:p>
      <w:r>
        <w:t>Strength of vaccines and midichlorians count of patients fit in integer.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5</w:t>
      </w:r>
    </w:p>
    <w:p>
      <w:r>
        <w:t>123 146 454 542 456</w:t>
      </w:r>
    </w:p>
    <w:p>
      <w:r>
        <w:t>100 328 248 689 200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No</w:t>
      </w:r>
    </w:p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Coding:</w:t>
      </w:r>
      <w:r>
        <w:rPr>
          <w:b/>
          <w:bCs/>
        </w:rPr>
        <w:drawing>
          <wp:inline distT="0" distB="0" distL="0" distR="0">
            <wp:extent cx="5905500" cy="4221480"/>
            <wp:effectExtent l="0" t="0" r="0" b="0"/>
            <wp:docPr id="10" name="图片 10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500" cy="42214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897880" cy="1569720"/>
            <wp:effectExtent l="0" t="0" r="0" b="0"/>
            <wp:docPr id="13" name="图片 13" descr="A white background with a blue and green background&#10;&#10;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97880" cy="15697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drawing>
          <wp:inline distT="0" distB="0" distL="0" distR="0">
            <wp:extent cx="5731510" cy="1615440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6154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b/>
          <w:bCs/>
        </w:rPr>
        <w:t>Q3)</w:t>
      </w:r>
      <w:r>
        <w:t xml:space="preserve"> You are given an array of n integer numbers a1, a2, . . . , an. Calculate the number of pair</w:t>
      </w:r>
    </w:p>
    <w:p>
      <w:r>
        <w:t>of indices (i, j) such that 1 ≤ i &lt; j ≤ n and ai xor aj = 0.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- First line: n denoting the number of array elements</w:t>
      </w:r>
    </w:p>
    <w:p>
      <w:r>
        <w:t>- Second line: n space separated integers a1, a2, . . . , an.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Output the required number of pairs.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r>
        <w:t>1 ≤ n ≤ 106</w:t>
      </w:r>
    </w:p>
    <w:p>
      <w:r>
        <w:t>1 ≤ ai ≤ 109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5</w:t>
      </w:r>
    </w:p>
    <w:p>
      <w:r>
        <w:t>1 3 1 4 3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2</w:t>
      </w:r>
    </w:p>
    <w:p>
      <w:pPr>
        <w:rPr>
          <w:b/>
          <w:bCs/>
        </w:rPr>
      </w:pPr>
      <w:r>
        <w:rPr>
          <w:b/>
          <w:bCs/>
        </w:rPr>
        <w:t>Explanation</w:t>
      </w:r>
    </w:p>
    <w:p>
      <w:r>
        <w:t>The 2 pair of indices are (1, 3) and (2,5).</w:t>
      </w:r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935980" cy="4236720"/>
            <wp:effectExtent l="0" t="0" r="0" b="0"/>
            <wp:docPr id="19" name="图片 19" descr="A screenshot of a computer program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35980" cy="42367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5920740" cy="3063239"/>
            <wp:effectExtent l="0" t="0" r="0" b="0"/>
            <wp:docPr id="22" name="图片 22" descr="A screenshot of a computer code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20740" cy="306323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t>OUTPUT:</w:t>
      </w:r>
    </w:p>
    <w:p>
      <w:r>
        <w:drawing>
          <wp:inline distT="0" distB="0" distL="0" distR="0">
            <wp:extent cx="6200324" cy="1287780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324" cy="12877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b/>
          <w:bCs/>
        </w:rPr>
        <w:t>Q4)</w:t>
      </w:r>
      <w:r>
        <w:t xml:space="preserve"> You are given an array A of non-negative integers of size m. Your task is to sort the array</w:t>
      </w:r>
    </w:p>
    <w:p>
      <w:r>
        <w:t>in nondecreasing order and print out the original indices of the new sorted array.</w:t>
      </w:r>
    </w:p>
    <w:p>
      <w:r>
        <w:t>Example:</w:t>
      </w:r>
    </w:p>
    <w:p>
      <w:r>
        <w:t>A={4,5,3,7,1}</w:t>
      </w:r>
    </w:p>
    <w:p>
      <w:r>
        <w:t>After sorting the new array becomes A={1,3,4,5,7}.</w:t>
      </w:r>
    </w:p>
    <w:p>
      <w:r>
        <w:t>The required output should be "4 2 0 1 3"</w:t>
      </w:r>
    </w:p>
    <w:p>
      <w:pPr>
        <w:rPr>
          <w:b/>
          <w:bCs/>
        </w:rPr>
      </w:pPr>
      <w:r>
        <w:rPr>
          <w:b/>
          <w:bCs/>
        </w:rPr>
        <w:t>Input Format:</w:t>
      </w:r>
    </w:p>
    <w:p>
      <w:r>
        <w:t>The first line of input consists of the size of the array</w:t>
      </w:r>
    </w:p>
    <w:p>
      <w:r>
        <w:t>The next line consists of the array of size m</w:t>
      </w:r>
    </w:p>
    <w:p>
      <w:pPr>
        <w:rPr>
          <w:b/>
          <w:bCs/>
        </w:rPr>
      </w:pPr>
      <w:r>
        <w:rPr>
          <w:b/>
          <w:bCs/>
        </w:rPr>
        <w:t>Output Format:</w:t>
      </w:r>
    </w:p>
    <w:p>
      <w:r>
        <w:t>Output consists of a single line of integers</w:t>
      </w:r>
    </w:p>
    <w:p>
      <w:pPr>
        <w:rPr>
          <w:b/>
          <w:bCs/>
        </w:rPr>
      </w:pPr>
      <w:r>
        <w:rPr>
          <w:b/>
          <w:bCs/>
        </w:rPr>
        <w:t>Constraints:</w:t>
      </w:r>
    </w:p>
    <w:p>
      <w:r>
        <w:t>1&lt;=m&lt;=106</w:t>
      </w:r>
    </w:p>
    <w:p>
      <w:r>
        <w:t>0&lt;=A[i]&lt;=106</w:t>
      </w:r>
    </w:p>
    <w:p>
      <w:r>
        <w:rPr>
          <w:b/>
          <w:bCs/>
        </w:rPr>
        <w:t>NOTE:</w:t>
      </w:r>
      <w:r>
        <w:t xml:space="preserve"> </w:t>
      </w:r>
    </w:p>
    <w:p>
      <w:r>
        <w:t>The indexing of the array starts with 0.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5</w:t>
      </w:r>
    </w:p>
    <w:p>
      <w:r>
        <w:t>4 5 3 7 1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4 2 0 1 3</w:t>
      </w:r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6156960" cy="5311140"/>
            <wp:effectExtent l="0" t="0" r="0" b="0"/>
            <wp:docPr id="28" name="图片 28" descr="A screenshot of a computer program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56960" cy="53111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br/>
      </w:r>
      <w:r>
        <w:drawing>
          <wp:inline distT="0" distB="0" distL="0" distR="0">
            <wp:extent cx="5731510" cy="1379220"/>
            <wp:effectExtent l="0" t="0" r="0" b="0"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3792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image" Target="media/29.png"/><Relationship Id="rId12" Type="http://schemas.openxmlformats.org/officeDocument/2006/relationships/image" Target="media/32.png"/><Relationship Id="rId13" Type="http://schemas.openxmlformats.org/officeDocument/2006/relationships/styles" Target="styles.xml"/><Relationship Id="rId1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8</Pages>
  <Words>574</Words>
  <Characters>2543</Characters>
  <Lines>134</Lines>
  <Paragraphs>99</Paragraphs>
  <CharactersWithSpaces>3024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GOWTHAM M</dc:creator>
  <cp:lastModifiedBy>vivo user</cp:lastModifiedBy>
  <cp:revision>1</cp:revision>
  <dcterms:created xsi:type="dcterms:W3CDTF">2025-01-14T03:46:00Z</dcterms:created>
  <dcterms:modified xsi:type="dcterms:W3CDTF">2025-01-16T15:03:31Z</dcterms:modified>
</cp:coreProperties>
</file>