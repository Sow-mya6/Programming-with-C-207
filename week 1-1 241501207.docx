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1 – 1:</w:t>
      </w:r>
    </w:p>
    <w:p>
      <w:r>
        <w:t>-Overview of C, Constant, Variable and Data Types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83058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8305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Q1) This is a simple challenge to help you practice printing to stdout.</w:t>
      </w:r>
    </w:p>
    <w:p>
      <w:r>
        <w:t>We're starting out by printing the most famous computing phrase of all time! In the editor</w:t>
      </w:r>
    </w:p>
    <w:p>
      <w:r>
        <w:t xml:space="preserve">below, use either printf or cout to print the string </w:t>
      </w:r>
      <w:r>
        <w:rPr>
          <w:b/>
          <w:bCs/>
        </w:rPr>
        <w:t>Hello, World!</w:t>
      </w:r>
      <w:r>
        <w:t xml:space="preserve"> to stdout.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You do not need to read any input in this challenge.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 xml:space="preserve">Print </w:t>
      </w:r>
      <w:r>
        <w:rPr>
          <w:b/>
          <w:bCs/>
        </w:rPr>
        <w:t>Hello, World!</w:t>
      </w:r>
      <w:r>
        <w:t xml:space="preserve"> to stdout.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Hello, World!</w:t>
      </w:r>
    </w:p>
    <w:p>
      <w:r>
        <w:t>Code:</w:t>
      </w:r>
    </w:p>
    <w:p>
      <w:r>
        <w:drawing>
          <wp:inline distT="0" distB="0" distL="0" distR="0">
            <wp:extent cx="5731510" cy="267779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777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OUTPUT:</w:t>
      </w:r>
    </w:p>
    <w:p>
      <w:r>
        <w:drawing>
          <wp:inline distT="0" distB="0" distL="0" distR="0">
            <wp:extent cx="5731510" cy="119634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1963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Q2) This challenge will help you to learn how to take a character, a string and a sentence as input in C.</w:t>
      </w:r>
    </w:p>
    <w:p>
      <w:r>
        <w:t xml:space="preserve">To take a single character ch as input, you can use scanf("%c", &amp;ch); and printf("%c", ch) writes a character specified by the argument char to stdout: </w:t>
      </w:r>
    </w:p>
    <w:p>
      <w:r>
        <w:t>char ch;</w:t>
      </w:r>
    </w:p>
    <w:p>
      <w:r>
        <w:t xml:space="preserve"> scanf("%c", &amp;ch);</w:t>
      </w:r>
    </w:p>
    <w:p>
      <w:r>
        <w:t xml:space="preserve"> printf("%c", ch);</w:t>
      </w:r>
    </w:p>
    <w:p>
      <w:r>
        <w:t xml:space="preserve">This piece of code prints the character </w:t>
      </w:r>
      <w:r>
        <w:rPr>
          <w:b/>
          <w:bCs/>
        </w:rPr>
        <w:t>ch.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Task</w:t>
      </w:r>
    </w:p>
    <w:p>
      <w:r>
        <w:t xml:space="preserve">You have to print the character, </w:t>
      </w:r>
      <w:r>
        <w:rPr>
          <w:b/>
          <w:bCs/>
        </w:rPr>
        <w:t>ch.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 xml:space="preserve"> </w:t>
      </w:r>
    </w:p>
    <w:p>
      <w:r>
        <w:t xml:space="preserve">Take a character, </w:t>
      </w:r>
      <w:r>
        <w:rPr>
          <w:b/>
          <w:bCs/>
        </w:rPr>
        <w:t>ch</w:t>
      </w:r>
      <w:r>
        <w:t xml:space="preserve"> as input. 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 xml:space="preserve">Print the character, </w:t>
      </w:r>
      <w:r>
        <w:rPr>
          <w:b/>
          <w:bCs/>
        </w:rPr>
        <w:t>ch</w:t>
      </w:r>
    </w:p>
    <w:p/>
    <w:p>
      <w:r>
        <w:t>Code:</w:t>
      </w:r>
    </w:p>
    <w:p>
      <w:r>
        <w:drawing>
          <wp:inline distT="0" distB="0" distL="0" distR="0">
            <wp:extent cx="5731510" cy="248285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4828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967739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Q3) Problem Statement:</w:t>
      </w:r>
    </w:p>
    <w:p>
      <w:r>
        <w:t>The fundamental data types in c are int, float and char. Today, we're discussing int and</w:t>
      </w:r>
    </w:p>
    <w:p>
      <w:r>
        <w:t>float data types.</w:t>
      </w:r>
    </w:p>
    <w:p>
      <w:r>
        <w:t>The printf() function prints the given statement to the console. The syntax is printf("format</w:t>
      </w:r>
    </w:p>
    <w:p>
      <w:r>
        <w:t>string",argument_list);. In the function, if we are using an integer, character, string or float</w:t>
      </w:r>
    </w:p>
    <w:p>
      <w:r>
        <w:t>as argument, then in the format string we have to write %d (integer), %c (character), %s</w:t>
      </w:r>
    </w:p>
    <w:p>
      <w:r>
        <w:t>(string), %f (float) respectively.</w:t>
      </w:r>
    </w:p>
    <w:p>
      <w:r>
        <w:t>The scanf() function reads the input data from the console. The syntax is scanf("format</w:t>
      </w:r>
    </w:p>
    <w:p>
      <w:r>
        <w:t>string",argument_list);. For ex: The scanf("%d",&amp;number) statement reads integer</w:t>
      </w:r>
    </w:p>
    <w:p>
      <w:r>
        <w:t>number from the console and stores the given value in variable number.</w:t>
      </w:r>
    </w:p>
    <w:p>
      <w:r>
        <w:t>To input two integers separated by a space on a single line, the command is scanf("%d</w:t>
      </w:r>
    </w:p>
    <w:p>
      <w:r>
        <w:t>%d", &amp;n, &amp;m), where n and m are the two integers.</w:t>
      </w:r>
    </w:p>
    <w:p>
      <w:pPr>
        <w:rPr>
          <w:b/>
          <w:bCs/>
        </w:rPr>
      </w:pPr>
      <w:r>
        <w:rPr>
          <w:b/>
          <w:bCs/>
        </w:rPr>
        <w:t>Task</w:t>
      </w:r>
    </w:p>
    <w:p>
      <w:r>
        <w:t>Your task is to take two numbers of int data type, two numbers of float data type as input</w:t>
      </w:r>
    </w:p>
    <w:p>
      <w:r>
        <w:t>and output their sum:</w:t>
      </w:r>
    </w:p>
    <w:p>
      <w:r>
        <w:t>1. Declare 4 variables: two of type int and two of type float.</w:t>
      </w:r>
    </w:p>
    <w:p>
      <w:r>
        <w:t>2. Read 2 lines of input from stdin (according to the sequence given in the 'Input Format'</w:t>
      </w:r>
    </w:p>
    <w:p>
      <w:r>
        <w:t>section below) and initialize your 4 variables.</w:t>
      </w:r>
    </w:p>
    <w:p>
      <w:r>
        <w:t>3. Use the + and - operator to perform the following operations:</w:t>
      </w:r>
    </w:p>
    <w:p>
      <w:r>
        <w:t>• Print the sum and difference of two int variable on a new line.</w:t>
      </w:r>
    </w:p>
    <w:p>
      <w:r>
        <w:t>• Print the sum and difference of two float variable rounded to one decimal place on</w:t>
      </w:r>
    </w:p>
    <w:p>
      <w:r>
        <w:t>a new line.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The first line contains two integers. The second line contains two floating point numbers.</w:t>
      </w:r>
    </w:p>
    <w:p>
      <w:r>
        <w:rPr>
          <w:b/>
          <w:bCs/>
        </w:rPr>
        <w:t>Constraints</w:t>
      </w:r>
      <w:r>
        <w:t>:</w:t>
      </w:r>
    </w:p>
    <w:p>
      <w:r>
        <w:t>1 ≤ integer variables ≤ 104, 1 ≤ float variables ≤ 104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the sum and difference of both integers separated by a space on the first line, and</w:t>
      </w:r>
    </w:p>
    <w:p>
      <w:r>
        <w:t>the sum and difference of both float (scaled to 1 decimal place) separated by a space on</w:t>
      </w:r>
    </w:p>
    <w:p>
      <w:r>
        <w:t>the second line.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10 4</w:t>
      </w:r>
    </w:p>
    <w:p>
      <w:r>
        <w:t>4.0 2.0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14 6</w:t>
      </w:r>
    </w:p>
    <w:p>
      <w:r>
        <w:t>6.0 2.0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263652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365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>
      <w:r>
        <w:drawing>
          <wp:inline distT="0" distB="0" distL="0" distR="0">
            <wp:extent cx="5731510" cy="135699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569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4</Pages>
  <Words>491</Words>
  <Characters>2303</Characters>
  <Lines>85</Lines>
  <Paragraphs>67</Paragraphs>
  <CharactersWithSpaces>2735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3</cp:revision>
  <dcterms:created xsi:type="dcterms:W3CDTF">2025-01-13T14:17:00Z</dcterms:created>
  <dcterms:modified xsi:type="dcterms:W3CDTF">2025-01-16T14:54:33Z</dcterms:modified>
</cp:coreProperties>
</file>